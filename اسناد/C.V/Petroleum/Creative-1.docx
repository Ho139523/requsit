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720"/>
        <w:gridCol w:w="7236"/>
      </w:tblGrid>
      <w:tr w:rsidR="000334C1" w:rsidRPr="00EC0F79" w14:paraId="4D1F4CA3" w14:textId="77777777" w:rsidTr="000334C1">
        <w:trPr>
          <w:trHeight w:val="540"/>
        </w:trPr>
        <w:tc>
          <w:tcPr>
            <w:tcW w:w="540" w:type="dxa"/>
            <w:gridSpan w:val="3"/>
          </w:tcPr>
          <w:p w14:paraId="2202F9AB" w14:textId="77777777" w:rsidR="000334C1" w:rsidRDefault="000334C1"/>
        </w:tc>
        <w:tc>
          <w:tcPr>
            <w:tcW w:w="2340" w:type="dxa"/>
            <w:tcBorders>
              <w:bottom w:val="single" w:sz="4" w:space="0" w:color="FFFFFF" w:themeColor="background1"/>
            </w:tcBorders>
          </w:tcPr>
          <w:p w14:paraId="6730C78C" w14:textId="73D87DEB" w:rsidR="000334C1" w:rsidRDefault="000C460A" w:rsidP="004117C6">
            <w:pPr>
              <w:pStyle w:val="Heading4"/>
            </w:pPr>
            <w:r>
              <w:t>w</w:t>
            </w:r>
          </w:p>
        </w:tc>
        <w:tc>
          <w:tcPr>
            <w:tcW w:w="540" w:type="dxa"/>
            <w:gridSpan w:val="2"/>
          </w:tcPr>
          <w:p w14:paraId="55642910" w14:textId="77777777" w:rsidR="000334C1" w:rsidRDefault="000334C1"/>
        </w:tc>
        <w:tc>
          <w:tcPr>
            <w:tcW w:w="720" w:type="dxa"/>
            <w:vMerge w:val="restart"/>
          </w:tcPr>
          <w:p w14:paraId="7E883788" w14:textId="33DDE399" w:rsidR="000334C1" w:rsidRDefault="009D646A" w:rsidP="004A28EA">
            <w:r>
              <w:rPr>
                <w:noProof/>
              </w:rPr>
              <mc:AlternateContent>
                <mc:Choice Requires="wpg">
                  <w:drawing>
                    <wp:anchor distT="0" distB="0" distL="114300" distR="114300" simplePos="0" relativeHeight="251739136" behindDoc="1" locked="0" layoutInCell="1" allowOverlap="1" wp14:anchorId="1B85B28E" wp14:editId="2A4FAB1E">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6D383" id="Group 94" o:spid="_x0000_s1026" alt="&quot;&quot;" style="position:absolute;margin-left:-192.6pt;margin-top:-95.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236" w:type="dxa"/>
            <w:vMerge w:val="restart"/>
          </w:tcPr>
          <w:sdt>
            <w:sdtPr>
              <w:id w:val="1870490961"/>
              <w:placeholder>
                <w:docPart w:val="2016F4D9E44340D4A6091F419DBFDA84"/>
              </w:placeholder>
              <w:temporary/>
              <w:showingPlcHdr/>
              <w15:appearance w15:val="hidden"/>
            </w:sdtPr>
            <w:sdtEndPr/>
            <w:sdtContent>
              <w:p w14:paraId="4AC74BC0" w14:textId="77777777" w:rsidR="000334C1" w:rsidRPr="000334C1" w:rsidRDefault="000334C1" w:rsidP="002E7306">
                <w:pPr>
                  <w:pStyle w:val="Title"/>
                  <w:rPr>
                    <w:lang w:val="it-IT"/>
                  </w:rPr>
                </w:pPr>
                <w:r w:rsidRPr="000334C1">
                  <w:rPr>
                    <w:lang w:val="it-IT"/>
                  </w:rPr>
                  <w:t>Angelica Astrom</w:t>
                </w:r>
              </w:p>
            </w:sdtContent>
          </w:sdt>
          <w:p w14:paraId="5AB1DB97" w14:textId="3DC63CE0" w:rsidR="000334C1" w:rsidRPr="000334C1" w:rsidRDefault="000C460A" w:rsidP="002E7306">
            <w:pPr>
              <w:pStyle w:val="Subtitle"/>
              <w:rPr>
                <w:lang w:val="it-IT"/>
              </w:rPr>
            </w:pPr>
            <w:r>
              <w:t>petroleum engineer</w:t>
            </w:r>
          </w:p>
          <w:p w14:paraId="74421DB3" w14:textId="1D78E4E5" w:rsidR="00271BCC" w:rsidRDefault="00271BCC" w:rsidP="00271BCC">
            <w:pPr>
              <w:pStyle w:val="Heading1"/>
            </w:pPr>
            <w:r>
              <w:t xml:space="preserve">Professional </w:t>
            </w:r>
            <w:sdt>
              <w:sdtPr>
                <w:id w:val="59366711"/>
                <w:placeholder>
                  <w:docPart w:val="01FBAFC527F24FD098F77FDCE53F06FC"/>
                </w:placeholder>
                <w:temporary/>
                <w:showingPlcHdr/>
                <w15:appearance w15:val="hidden"/>
              </w:sdtPr>
              <w:sdtEndPr/>
              <w:sdtContent>
                <w:r>
                  <w:t>Experience</w:t>
                </w:r>
              </w:sdtContent>
            </w:sdt>
          </w:p>
          <w:sdt>
            <w:sdtPr>
              <w:id w:val="-64645402"/>
              <w:placeholder>
                <w:docPart w:val="207DBD975EF24196BF334B509C1EF281"/>
              </w:placeholder>
              <w:temporary/>
              <w:showingPlcHdr/>
              <w15:appearance w15:val="hidden"/>
            </w:sdtPr>
            <w:sdtEndPr/>
            <w:sdtContent>
              <w:p w14:paraId="277A40CF" w14:textId="77777777" w:rsidR="00271BCC" w:rsidRDefault="00271BCC" w:rsidP="00271BCC">
                <w:pPr>
                  <w:pStyle w:val="Heading2"/>
                </w:pPr>
                <w:r>
                  <w:t>Job title</w:t>
                </w:r>
              </w:p>
            </w:sdtContent>
          </w:sdt>
          <w:p w14:paraId="18150484" w14:textId="77777777" w:rsidR="00271BCC" w:rsidRDefault="00271BCC" w:rsidP="00271BCC">
            <w:pPr>
              <w:pStyle w:val="Heading3"/>
            </w:pPr>
            <w:r>
              <w:t>(</w:t>
            </w:r>
            <w:sdt>
              <w:sdtPr>
                <w:id w:val="1463997365"/>
                <w:placeholder>
                  <w:docPart w:val="66C72F822B6D45319C58608DFE743718"/>
                </w:placeholder>
                <w:temporary/>
                <w:showingPlcHdr/>
                <w15:appearance w15:val="hidden"/>
              </w:sdtPr>
              <w:sdtEndPr/>
              <w:sdtContent>
                <w:r>
                  <w:t>from date</w:t>
                </w:r>
              </w:sdtContent>
            </w:sdt>
            <w:r>
              <w:t>-</w:t>
            </w:r>
            <w:sdt>
              <w:sdtPr>
                <w:id w:val="776137686"/>
                <w:placeholder>
                  <w:docPart w:val="381217EF52E04230B7FFC60C0A5B878B"/>
                </w:placeholder>
                <w:temporary/>
                <w:showingPlcHdr/>
                <w15:appearance w15:val="hidden"/>
              </w:sdtPr>
              <w:sdtEndPr/>
              <w:sdtContent>
                <w:r>
                  <w:t>from date</w:t>
                </w:r>
              </w:sdtContent>
            </w:sdt>
            <w:r>
              <w:t>)</w:t>
            </w:r>
          </w:p>
          <w:sdt>
            <w:sdtPr>
              <w:id w:val="-328439019"/>
              <w:placeholder>
                <w:docPart w:val="00DDA34E60874294A2F32E01A43BC8B4"/>
              </w:placeholder>
              <w:temporary/>
              <w:showingPlcHdr/>
              <w15:appearance w15:val="hidden"/>
            </w:sdtPr>
            <w:sdtEndPr/>
            <w:sdtContent>
              <w:p w14:paraId="795B0215" w14:textId="77777777" w:rsidR="00271BCC" w:rsidRPr="00EC0F79" w:rsidRDefault="00271BCC" w:rsidP="00271BCC">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1294170771"/>
              <w:placeholder>
                <w:docPart w:val="684E57AF387842FF91BAF8220EFB37EC"/>
              </w:placeholder>
              <w:temporary/>
              <w:showingPlcHdr/>
              <w15:appearance w15:val="hidden"/>
            </w:sdtPr>
            <w:sdtEndPr/>
            <w:sdtContent>
              <w:p w14:paraId="336BE06F" w14:textId="77777777" w:rsidR="00271BCC" w:rsidRDefault="00271BCC" w:rsidP="00271BCC">
                <w:pPr>
                  <w:pStyle w:val="Heading2"/>
                </w:pPr>
                <w:r>
                  <w:t>Job title</w:t>
                </w:r>
              </w:p>
            </w:sdtContent>
          </w:sdt>
          <w:p w14:paraId="4C8DBF17" w14:textId="77777777" w:rsidR="00271BCC" w:rsidRDefault="00271BCC" w:rsidP="00271BCC">
            <w:pPr>
              <w:pStyle w:val="Heading3"/>
            </w:pPr>
            <w:r>
              <w:t>(</w:t>
            </w:r>
            <w:sdt>
              <w:sdtPr>
                <w:id w:val="-1397124101"/>
                <w:placeholder>
                  <w:docPart w:val="34347F97AFD7401D8C9862D37551D4B4"/>
                </w:placeholder>
                <w:temporary/>
                <w:showingPlcHdr/>
                <w15:appearance w15:val="hidden"/>
              </w:sdtPr>
              <w:sdtEndPr/>
              <w:sdtContent>
                <w:r>
                  <w:t>from date</w:t>
                </w:r>
              </w:sdtContent>
            </w:sdt>
            <w:r>
              <w:t>-</w:t>
            </w:r>
            <w:sdt>
              <w:sdtPr>
                <w:id w:val="1911507446"/>
                <w:placeholder>
                  <w:docPart w:val="133DDD8F3A154AC9853FD9B9576A4EE7"/>
                </w:placeholder>
                <w:temporary/>
                <w:showingPlcHdr/>
                <w15:appearance w15:val="hidden"/>
              </w:sdtPr>
              <w:sdtEndPr/>
              <w:sdtContent>
                <w:r>
                  <w:t>from date</w:t>
                </w:r>
              </w:sdtContent>
            </w:sdt>
            <w:r>
              <w:t>)</w:t>
            </w:r>
          </w:p>
          <w:sdt>
            <w:sdtPr>
              <w:id w:val="-922716049"/>
              <w:placeholder>
                <w:docPart w:val="89BB98B457294A7F90FB20398BBDB05E"/>
              </w:placeholder>
              <w:temporary/>
              <w:showingPlcHdr/>
              <w15:appearance w15:val="hidden"/>
            </w:sdtPr>
            <w:sdtEndPr/>
            <w:sdtContent>
              <w:p w14:paraId="74E8BB1B" w14:textId="77777777" w:rsidR="00271BCC" w:rsidRPr="00EC0F79" w:rsidRDefault="00271BCC" w:rsidP="00271BCC">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1636178332"/>
              <w:placeholder>
                <w:docPart w:val="96A796214B7940C88684BE2BA23BE8A1"/>
              </w:placeholder>
              <w:temporary/>
              <w:showingPlcHdr/>
              <w15:appearance w15:val="hidden"/>
            </w:sdtPr>
            <w:sdtEndPr/>
            <w:sdtContent>
              <w:p w14:paraId="1F5EEE47" w14:textId="77777777" w:rsidR="00271BCC" w:rsidRDefault="00271BCC" w:rsidP="00271BCC">
                <w:pPr>
                  <w:pStyle w:val="Heading2"/>
                </w:pPr>
                <w:r>
                  <w:t>Job title</w:t>
                </w:r>
              </w:p>
            </w:sdtContent>
          </w:sdt>
          <w:p w14:paraId="17E7C9D3" w14:textId="77777777" w:rsidR="00271BCC" w:rsidRDefault="00271BCC" w:rsidP="00271BCC">
            <w:pPr>
              <w:pStyle w:val="Heading3"/>
            </w:pPr>
            <w:r>
              <w:t>(</w:t>
            </w:r>
            <w:sdt>
              <w:sdtPr>
                <w:id w:val="-179517295"/>
                <w:placeholder>
                  <w:docPart w:val="C4F76004C8504F00952B30ECE53CD3CF"/>
                </w:placeholder>
                <w:temporary/>
                <w:showingPlcHdr/>
                <w15:appearance w15:val="hidden"/>
              </w:sdtPr>
              <w:sdtEndPr/>
              <w:sdtContent>
                <w:r>
                  <w:t>from date</w:t>
                </w:r>
              </w:sdtContent>
            </w:sdt>
            <w:r>
              <w:t>-</w:t>
            </w:r>
            <w:sdt>
              <w:sdtPr>
                <w:id w:val="-1060860514"/>
                <w:placeholder>
                  <w:docPart w:val="00D5FE75020F46D4B9D267B4C4A715C6"/>
                </w:placeholder>
                <w:temporary/>
                <w:showingPlcHdr/>
                <w15:appearance w15:val="hidden"/>
              </w:sdtPr>
              <w:sdtEndPr/>
              <w:sdtContent>
                <w:r>
                  <w:t>from date</w:t>
                </w:r>
              </w:sdtContent>
            </w:sdt>
            <w:r>
              <w:t>)</w:t>
            </w:r>
          </w:p>
          <w:sdt>
            <w:sdtPr>
              <w:id w:val="1236287788"/>
              <w:placeholder>
                <w:docPart w:val="764F0C2A0B064329BB86B152BF4F11C3"/>
              </w:placeholder>
              <w:temporary/>
              <w:showingPlcHdr/>
              <w15:appearance w15:val="hidden"/>
            </w:sdtPr>
            <w:sdtEndPr/>
            <w:sdtContent>
              <w:p w14:paraId="323667B0" w14:textId="77777777" w:rsidR="00271BCC" w:rsidRPr="00EC0F79" w:rsidRDefault="00271BCC" w:rsidP="00271BCC">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p w14:paraId="6C34A214" w14:textId="77777777" w:rsidR="000334C1" w:rsidRDefault="00271BCC" w:rsidP="00EC0F79">
            <w:pPr>
              <w:pStyle w:val="Heading1"/>
            </w:pPr>
            <w:r>
              <w:t>Volunteer experience</w:t>
            </w:r>
          </w:p>
          <w:sdt>
            <w:sdtPr>
              <w:id w:val="514812561"/>
              <w:placeholder>
                <w:docPart w:val="45E5FDF039B04401A42F76A8986DCB5C"/>
              </w:placeholder>
              <w:temporary/>
              <w:showingPlcHdr/>
              <w15:appearance w15:val="hidden"/>
            </w:sdtPr>
            <w:sdtEndPr/>
            <w:sdtContent>
              <w:p w14:paraId="3A3ABC9F" w14:textId="77777777" w:rsidR="00271BCC" w:rsidRDefault="00271BCC" w:rsidP="00271BCC">
                <w:pPr>
                  <w:pStyle w:val="Heading2"/>
                </w:pPr>
                <w:r>
                  <w:t>Job title</w:t>
                </w:r>
              </w:p>
            </w:sdtContent>
          </w:sdt>
          <w:p w14:paraId="7A62F434" w14:textId="77777777" w:rsidR="00271BCC" w:rsidRDefault="00271BCC" w:rsidP="00271BCC">
            <w:pPr>
              <w:pStyle w:val="Heading3"/>
            </w:pPr>
            <w:r>
              <w:t>(</w:t>
            </w:r>
            <w:sdt>
              <w:sdtPr>
                <w:id w:val="-1928031838"/>
                <w:placeholder>
                  <w:docPart w:val="103A2898BF0C4B6FB356194A1E284586"/>
                </w:placeholder>
                <w:temporary/>
                <w:showingPlcHdr/>
                <w15:appearance w15:val="hidden"/>
              </w:sdtPr>
              <w:sdtEndPr/>
              <w:sdtContent>
                <w:r>
                  <w:t>from date</w:t>
                </w:r>
              </w:sdtContent>
            </w:sdt>
            <w:r>
              <w:t>-</w:t>
            </w:r>
            <w:sdt>
              <w:sdtPr>
                <w:id w:val="1516418277"/>
                <w:placeholder>
                  <w:docPart w:val="54CFDFCE9E6F4DC1B152B3DAB1568250"/>
                </w:placeholder>
                <w:temporary/>
                <w:showingPlcHdr/>
                <w15:appearance w15:val="hidden"/>
              </w:sdtPr>
              <w:sdtEndPr/>
              <w:sdtContent>
                <w:r>
                  <w:t>from date</w:t>
                </w:r>
              </w:sdtContent>
            </w:sdt>
            <w:r>
              <w:t>)</w:t>
            </w:r>
          </w:p>
          <w:sdt>
            <w:sdtPr>
              <w:id w:val="1631362434"/>
              <w:placeholder>
                <w:docPart w:val="C0485943FB1A4833BD6FAEE5ECF79D34"/>
              </w:placeholder>
              <w:temporary/>
              <w:showingPlcHdr/>
              <w15:appearance w15:val="hidden"/>
            </w:sdtPr>
            <w:sdtEndPr/>
            <w:sdtContent>
              <w:p w14:paraId="413F63EE" w14:textId="77777777" w:rsidR="000334C1" w:rsidRPr="000334C1"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15F3BDBCA44B4535B729EC556D0F8CEF"/>
              </w:placeholder>
              <w:temporary/>
              <w:showingPlcHdr/>
              <w15:appearance w15:val="hidden"/>
            </w:sdtPr>
            <w:sdtEndPr/>
            <w:sdtContent>
              <w:p w14:paraId="37E970D0" w14:textId="77777777" w:rsidR="000334C1" w:rsidRDefault="000334C1" w:rsidP="00D95726">
                <w:pPr>
                  <w:pStyle w:val="Heading1"/>
                </w:pPr>
                <w:r>
                  <w:t>Skills</w:t>
                </w:r>
              </w:p>
            </w:sdtContent>
          </w:sdt>
          <w:p w14:paraId="11999CC1" w14:textId="77777777" w:rsidR="000334C1" w:rsidRPr="00EC0F79" w:rsidRDefault="000334C1" w:rsidP="00EC0F79">
            <w:pPr>
              <w:rPr>
                <w:lang w:val="it-IT"/>
              </w:rPr>
            </w:pPr>
            <w:r>
              <w:rPr>
                <w:noProof/>
              </w:rPr>
              <mc:AlternateContent>
                <mc:Choice Requires="wpg">
                  <w:drawing>
                    <wp:inline distT="0" distB="0" distL="0" distR="0" wp14:anchorId="1F9C0D88" wp14:editId="40BFD4C7">
                      <wp:extent cx="4552950" cy="751114"/>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751114"/>
                                <a:chOff x="0" y="0"/>
                                <a:chExt cx="4552950" cy="933450"/>
                              </a:xfrm>
                            </wpg:grpSpPr>
                            <wps:wsp>
                              <wps:cNvPr id="64" name="Text Box 64"/>
                              <wps:cNvSpPr txBox="1"/>
                              <wps:spPr>
                                <a:xfrm>
                                  <a:off x="2028752" y="0"/>
                                  <a:ext cx="2524198" cy="933450"/>
                                </a:xfrm>
                                <a:prstGeom prst="rect">
                                  <a:avLst/>
                                </a:prstGeom>
                                <a:noFill/>
                                <a:ln w="6350">
                                  <a:noFill/>
                                </a:ln>
                              </wps:spPr>
                              <wps:txbx>
                                <w:txbxContent>
                                  <w:sdt>
                                    <w:sdtPr>
                                      <w:id w:val="-1671943159"/>
                                      <w:placeholder>
                                        <w:docPart w:val="5144F542C0144C8795BB10447978AD7A"/>
                                      </w:placeholder>
                                      <w:temporary/>
                                      <w:showingPlcHdr/>
                                      <w15:appearance w15:val="hidden"/>
                                    </w:sdtPr>
                                    <w:sdtEndPr/>
                                    <w:sdtContent>
                                      <w:p w14:paraId="7CC4785B" w14:textId="77777777" w:rsidR="000334C1" w:rsidRPr="00415CF3" w:rsidRDefault="000334C1" w:rsidP="00415CF3">
                                        <w:r w:rsidRPr="00415CF3">
                                          <w:t>Marketing</w:t>
                                        </w:r>
                                      </w:p>
                                    </w:sdtContent>
                                  </w:sdt>
                                  <w:sdt>
                                    <w:sdtPr>
                                      <w:id w:val="-1516148653"/>
                                      <w:placeholder>
                                        <w:docPart w:val="BE9AE4585BBB45BB90612968A8D9CDC2"/>
                                      </w:placeholder>
                                      <w:temporary/>
                                      <w:showingPlcHdr/>
                                      <w15:appearance w15:val="hidden"/>
                                    </w:sdtPr>
                                    <w:sdtEndPr/>
                                    <w:sdtContent>
                                      <w:p w14:paraId="184A3DA9" w14:textId="77777777" w:rsidR="000334C1" w:rsidRPr="00415CF3" w:rsidRDefault="000334C1" w:rsidP="00415CF3">
                                        <w:r w:rsidRPr="00415CF3">
                                          <w:t>Social Media Management</w:t>
                                        </w:r>
                                      </w:p>
                                    </w:sdtContent>
                                  </w:sdt>
                                  <w:sdt>
                                    <w:sdtPr>
                                      <w:id w:val="-1568417448"/>
                                      <w:placeholder>
                                        <w:docPart w:val="DB592D35B5254EA2A79243A66ACBA8CB"/>
                                      </w:placeholder>
                                      <w:temporary/>
                                      <w:showingPlcHdr/>
                                      <w15:appearance w15:val="hidden"/>
                                    </w:sdtPr>
                                    <w:sdtEndPr/>
                                    <w:sdtContent>
                                      <w:p w14:paraId="732C46F2" w14:textId="77777777" w:rsidR="000334C1" w:rsidRPr="00415CF3" w:rsidRDefault="000334C1" w:rsidP="00415CF3">
                                        <w:r w:rsidRPr="00415CF3">
                                          <w:t>Team Building</w:t>
                                        </w:r>
                                      </w:p>
                                    </w:sdtContent>
                                  </w:sdt>
                                  <w:p w14:paraId="04AAA7DB" w14:textId="77777777" w:rsidR="000334C1" w:rsidRPr="00415CF3" w:rsidRDefault="000334C1" w:rsidP="00415CF3"/>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F9C0D88" id="Group 3" o:spid="_x0000_s1026" alt="&quot;&quot;" style="width:358.5pt;height:59.1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sdt>
                              <w:sdtPr>
                                <w:id w:val="-1671943159"/>
                                <w:placeholder>
                                  <w:docPart w:val="5144F542C0144C8795BB10447978AD7A"/>
                                </w:placeholder>
                                <w:temporary/>
                                <w:showingPlcHdr/>
                                <w15:appearance w15:val="hidden"/>
                              </w:sdtPr>
                              <w:sdtEndPr/>
                              <w:sdtContent>
                                <w:p w14:paraId="7CC4785B" w14:textId="77777777" w:rsidR="000334C1" w:rsidRPr="00415CF3" w:rsidRDefault="000334C1" w:rsidP="00415CF3">
                                  <w:r w:rsidRPr="00415CF3">
                                    <w:t>Marketing</w:t>
                                  </w:r>
                                </w:p>
                              </w:sdtContent>
                            </w:sdt>
                            <w:sdt>
                              <w:sdtPr>
                                <w:id w:val="-1516148653"/>
                                <w:placeholder>
                                  <w:docPart w:val="BE9AE4585BBB45BB90612968A8D9CDC2"/>
                                </w:placeholder>
                                <w:temporary/>
                                <w:showingPlcHdr/>
                                <w15:appearance w15:val="hidden"/>
                              </w:sdtPr>
                              <w:sdtEndPr/>
                              <w:sdtContent>
                                <w:p w14:paraId="184A3DA9" w14:textId="77777777" w:rsidR="000334C1" w:rsidRPr="00415CF3" w:rsidRDefault="000334C1" w:rsidP="00415CF3">
                                  <w:r w:rsidRPr="00415CF3">
                                    <w:t>Social Media Management</w:t>
                                  </w:r>
                                </w:p>
                              </w:sdtContent>
                            </w:sdt>
                            <w:sdt>
                              <w:sdtPr>
                                <w:id w:val="-1568417448"/>
                                <w:placeholder>
                                  <w:docPart w:val="DB592D35B5254EA2A79243A66ACBA8CB"/>
                                </w:placeholder>
                                <w:temporary/>
                                <w:showingPlcHdr/>
                                <w15:appearance w15:val="hidden"/>
                              </w:sdtPr>
                              <w:sdtEndPr/>
                              <w:sdtContent>
                                <w:p w14:paraId="732C46F2" w14:textId="77777777" w:rsidR="000334C1" w:rsidRPr="00415CF3" w:rsidRDefault="000334C1" w:rsidP="00415CF3">
                                  <w:r w:rsidRPr="00415CF3">
                                    <w:t>Team Building</w:t>
                                  </w:r>
                                </w:p>
                              </w:sdtContent>
                            </w:sdt>
                            <w:p w14:paraId="04AAA7DB" w14:textId="77777777" w:rsidR="000334C1" w:rsidRPr="00415CF3" w:rsidRDefault="000334C1" w:rsidP="00415CF3"/>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8a2387 [3204]">
                        <v:stroke joinstyle="round"/>
                      </v:rect>
                      <v:rect id="Rectangle 66"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8a2387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tangle 68"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8a2387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tangle 70" o:spid="_x0000_s1033"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8a2387 [3204]" stroked="f" strokeweight="1pt"/>
                      <w10:anchorlock/>
                    </v:group>
                  </w:pict>
                </mc:Fallback>
              </mc:AlternateContent>
            </w:r>
          </w:p>
        </w:tc>
      </w:tr>
      <w:tr w:rsidR="000334C1" w:rsidRPr="008A171A" w14:paraId="71768D23" w14:textId="77777777" w:rsidTr="008A171A">
        <w:trPr>
          <w:trHeight w:val="4176"/>
        </w:trPr>
        <w:tc>
          <w:tcPr>
            <w:tcW w:w="3420" w:type="dxa"/>
            <w:gridSpan w:val="6"/>
          </w:tcPr>
          <w:p w14:paraId="44CBEFB7" w14:textId="62712970" w:rsidR="000334C1" w:rsidRPr="008A171A" w:rsidRDefault="004117C6" w:rsidP="004117C6">
            <w:pPr>
              <w:pStyle w:val="AboutMe"/>
              <w:jc w:val="left"/>
              <w:rPr>
                <w:lang w:val="it-IT"/>
              </w:rPr>
            </w:pPr>
            <w:r>
              <w:rPr>
                <w:noProof/>
                <w:lang w:val="it-IT"/>
              </w:rPr>
              <w:drawing>
                <wp:anchor distT="0" distB="0" distL="114300" distR="114300" simplePos="0" relativeHeight="251740160" behindDoc="0" locked="0" layoutInCell="1" allowOverlap="1" wp14:anchorId="4D006327" wp14:editId="4E01EC0D">
                  <wp:simplePos x="0" y="0"/>
                  <wp:positionH relativeFrom="column">
                    <wp:posOffset>401956</wp:posOffset>
                  </wp:positionH>
                  <wp:positionV relativeFrom="paragraph">
                    <wp:posOffset>60325</wp:posOffset>
                  </wp:positionV>
                  <wp:extent cx="1328738" cy="1771650"/>
                  <wp:effectExtent l="114300" t="76200" r="100330" b="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8738" cy="17716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720" w:type="dxa"/>
            <w:vMerge/>
          </w:tcPr>
          <w:p w14:paraId="5EB82BE6" w14:textId="77777777" w:rsidR="000334C1" w:rsidRPr="008A171A" w:rsidRDefault="000334C1" w:rsidP="008A171A">
            <w:pPr>
              <w:pStyle w:val="AboutMe"/>
              <w:rPr>
                <w:lang w:val="it-IT"/>
              </w:rPr>
            </w:pPr>
          </w:p>
        </w:tc>
        <w:tc>
          <w:tcPr>
            <w:tcW w:w="7236" w:type="dxa"/>
            <w:vMerge/>
          </w:tcPr>
          <w:p w14:paraId="5A791063" w14:textId="77777777" w:rsidR="000334C1" w:rsidRPr="008A171A" w:rsidRDefault="000334C1" w:rsidP="008A171A">
            <w:pPr>
              <w:pStyle w:val="AboutMe"/>
              <w:rPr>
                <w:lang w:val="it-IT"/>
              </w:rPr>
            </w:pPr>
          </w:p>
        </w:tc>
      </w:tr>
      <w:tr w:rsidR="000334C1" w:rsidRPr="004A28EA" w14:paraId="1C4618D3" w14:textId="77777777" w:rsidTr="000873F6">
        <w:trPr>
          <w:trHeight w:val="540"/>
        </w:trPr>
        <w:tc>
          <w:tcPr>
            <w:tcW w:w="316" w:type="dxa"/>
          </w:tcPr>
          <w:p w14:paraId="6C117C7C" w14:textId="77777777" w:rsidR="000334C1" w:rsidRPr="008A171A" w:rsidRDefault="000334C1" w:rsidP="004A28EA">
            <w:pPr>
              <w:pStyle w:val="Heading4"/>
              <w:rPr>
                <w:lang w:val="it-IT"/>
              </w:rPr>
            </w:pPr>
          </w:p>
        </w:tc>
        <w:sdt>
          <w:sdtPr>
            <w:id w:val="1050265814"/>
            <w:placeholder>
              <w:docPart w:val="D678B879A4064ED1A776C0A049A50332"/>
            </w:placeholder>
            <w:temporary/>
            <w:showingPlcHdr/>
            <w15:appearance w15:val="hidden"/>
          </w:sdtPr>
          <w:sdtEndPr/>
          <w:sdtContent>
            <w:tc>
              <w:tcPr>
                <w:tcW w:w="2834" w:type="dxa"/>
                <w:gridSpan w:val="4"/>
                <w:tcBorders>
                  <w:bottom w:val="single" w:sz="4" w:space="0" w:color="FFFFFF" w:themeColor="background1"/>
                </w:tcBorders>
              </w:tcPr>
              <w:p w14:paraId="75E19C27" w14:textId="77777777" w:rsidR="000334C1" w:rsidRDefault="000334C1" w:rsidP="004A28EA">
                <w:pPr>
                  <w:pStyle w:val="Heading4"/>
                </w:pPr>
                <w:r>
                  <w:t>C O N T A C T</w:t>
                </w:r>
              </w:p>
            </w:tc>
          </w:sdtContent>
        </w:sdt>
        <w:tc>
          <w:tcPr>
            <w:tcW w:w="270" w:type="dxa"/>
          </w:tcPr>
          <w:p w14:paraId="6B306ECA" w14:textId="77777777" w:rsidR="000334C1" w:rsidRDefault="000334C1" w:rsidP="004A28EA">
            <w:pPr>
              <w:pStyle w:val="Heading4"/>
            </w:pPr>
          </w:p>
        </w:tc>
        <w:tc>
          <w:tcPr>
            <w:tcW w:w="720" w:type="dxa"/>
          </w:tcPr>
          <w:p w14:paraId="3C172781" w14:textId="77777777" w:rsidR="000334C1" w:rsidRDefault="000334C1" w:rsidP="005E435A">
            <w:pPr>
              <w:pStyle w:val="Heading4"/>
            </w:pPr>
          </w:p>
        </w:tc>
        <w:tc>
          <w:tcPr>
            <w:tcW w:w="7236" w:type="dxa"/>
            <w:vMerge/>
          </w:tcPr>
          <w:p w14:paraId="5F535DE6" w14:textId="77777777" w:rsidR="000334C1" w:rsidRDefault="000334C1" w:rsidP="002E7306">
            <w:pPr>
              <w:pStyle w:val="Title"/>
            </w:pPr>
          </w:p>
        </w:tc>
      </w:tr>
      <w:tr w:rsidR="000334C1" w:rsidRPr="004A28EA" w14:paraId="2AE7137A" w14:textId="77777777" w:rsidTr="00BE5968">
        <w:trPr>
          <w:trHeight w:val="620"/>
        </w:trPr>
        <w:tc>
          <w:tcPr>
            <w:tcW w:w="450" w:type="dxa"/>
            <w:gridSpan w:val="2"/>
            <w:vAlign w:val="center"/>
          </w:tcPr>
          <w:p w14:paraId="48330914" w14:textId="77777777" w:rsidR="000334C1" w:rsidRPr="00B8453F" w:rsidRDefault="001A6A7D" w:rsidP="00BE5968">
            <w:r>
              <w:pict w14:anchorId="1A529CE1">
                <v:shape id="Graphic 4" o:spid="_x0000_i1050" type="#_x0000_t75" alt="@" style="width:14.65pt;height:14.65pt;visibility:visible">
                  <v:imagedata r:id="rId12" o:title=""/>
                </v:shape>
              </w:pict>
            </w:r>
          </w:p>
        </w:tc>
        <w:tc>
          <w:tcPr>
            <w:tcW w:w="2970" w:type="dxa"/>
            <w:gridSpan w:val="4"/>
            <w:vAlign w:val="center"/>
          </w:tcPr>
          <w:p w14:paraId="68F02778" w14:textId="77777777" w:rsidR="000334C1" w:rsidRPr="00B8453F" w:rsidRDefault="001A6A7D" w:rsidP="00BE5968">
            <w:pPr>
              <w:pStyle w:val="Contact1"/>
            </w:pPr>
            <w:sdt>
              <w:sdtPr>
                <w:id w:val="-1162464184"/>
                <w:placeholder>
                  <w:docPart w:val="9E191409291140B3A9F470507032B6AC"/>
                </w:placeholder>
                <w:temporary/>
                <w:showingPlcHdr/>
                <w15:appearance w15:val="hidden"/>
              </w:sdtPr>
              <w:sdtEndPr/>
              <w:sdtContent>
                <w:r w:rsidR="000334C1" w:rsidRPr="00B8453F">
                  <w:t>someone@example.com</w:t>
                </w:r>
              </w:sdtContent>
            </w:sdt>
          </w:p>
        </w:tc>
        <w:tc>
          <w:tcPr>
            <w:tcW w:w="720" w:type="dxa"/>
            <w:vMerge w:val="restart"/>
          </w:tcPr>
          <w:p w14:paraId="60271350" w14:textId="77777777" w:rsidR="000334C1" w:rsidRDefault="000334C1" w:rsidP="004A28EA">
            <w:r>
              <w:t xml:space="preserve"> </w:t>
            </w:r>
          </w:p>
        </w:tc>
        <w:tc>
          <w:tcPr>
            <w:tcW w:w="7236" w:type="dxa"/>
            <w:vMerge/>
          </w:tcPr>
          <w:p w14:paraId="561CD368" w14:textId="77777777" w:rsidR="000334C1" w:rsidRDefault="000334C1" w:rsidP="002E7306">
            <w:pPr>
              <w:pStyle w:val="Title"/>
            </w:pPr>
          </w:p>
        </w:tc>
      </w:tr>
      <w:tr w:rsidR="000334C1" w:rsidRPr="004A28EA" w14:paraId="167A1A07" w14:textId="77777777" w:rsidTr="00BE5968">
        <w:trPr>
          <w:trHeight w:val="540"/>
        </w:trPr>
        <w:tc>
          <w:tcPr>
            <w:tcW w:w="450" w:type="dxa"/>
            <w:gridSpan w:val="2"/>
            <w:vAlign w:val="center"/>
          </w:tcPr>
          <w:p w14:paraId="7DE2E8DD" w14:textId="77777777" w:rsidR="000334C1" w:rsidRPr="00B8453F" w:rsidRDefault="000334C1" w:rsidP="00BE5968">
            <w:r w:rsidRPr="00B8453F">
              <w:rPr>
                <w:noProof/>
              </w:rPr>
              <mc:AlternateContent>
                <mc:Choice Requires="wpg">
                  <w:drawing>
                    <wp:inline distT="0" distB="0" distL="0" distR="0" wp14:anchorId="6E591B42" wp14:editId="6B77A3AB">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BB1B15" id="Graphic 38" o:spid="_x0000_s1026"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14:paraId="050C534F" w14:textId="77777777" w:rsidR="000334C1" w:rsidRPr="00B8453F" w:rsidRDefault="001A6A7D" w:rsidP="00BE5968">
            <w:pPr>
              <w:pStyle w:val="Contact1"/>
            </w:pPr>
            <w:sdt>
              <w:sdtPr>
                <w:id w:val="167758616"/>
                <w:placeholder>
                  <w:docPart w:val="902F8AEF07C34EC685E3960A63983556"/>
                </w:placeholder>
                <w:temporary/>
                <w:showingPlcHdr/>
                <w15:appearance w15:val="hidden"/>
              </w:sdtPr>
              <w:sdtEndPr/>
              <w:sdtContent>
                <w:r w:rsidR="000334C1" w:rsidRPr="00B8453F">
                  <w:t>(212) 555-1234</w:t>
                </w:r>
              </w:sdtContent>
            </w:sdt>
          </w:p>
        </w:tc>
        <w:tc>
          <w:tcPr>
            <w:tcW w:w="720" w:type="dxa"/>
            <w:vMerge/>
          </w:tcPr>
          <w:p w14:paraId="44E4BC44" w14:textId="77777777" w:rsidR="000334C1" w:rsidRDefault="000334C1" w:rsidP="004A28EA"/>
        </w:tc>
        <w:tc>
          <w:tcPr>
            <w:tcW w:w="7236" w:type="dxa"/>
            <w:vMerge/>
          </w:tcPr>
          <w:p w14:paraId="161749E2" w14:textId="77777777" w:rsidR="000334C1" w:rsidRDefault="000334C1" w:rsidP="002E7306">
            <w:pPr>
              <w:pStyle w:val="Title"/>
            </w:pPr>
          </w:p>
        </w:tc>
      </w:tr>
      <w:tr w:rsidR="000334C1" w:rsidRPr="004A28EA" w14:paraId="43EF91B7" w14:textId="77777777" w:rsidTr="00BE5968">
        <w:trPr>
          <w:trHeight w:val="540"/>
        </w:trPr>
        <w:tc>
          <w:tcPr>
            <w:tcW w:w="450" w:type="dxa"/>
            <w:gridSpan w:val="2"/>
            <w:vAlign w:val="center"/>
          </w:tcPr>
          <w:p w14:paraId="6545377D" w14:textId="77777777" w:rsidR="000334C1" w:rsidRPr="00B8453F" w:rsidRDefault="000334C1" w:rsidP="00BE5968">
            <w:r w:rsidRPr="00B8453F">
              <w:rPr>
                <w:noProof/>
              </w:rPr>
              <w:drawing>
                <wp:inline distT="0" distB="0" distL="0" distR="0" wp14:anchorId="67CEB827" wp14:editId="007B92B4">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2B6E920D" w14:textId="77777777" w:rsidR="000334C1" w:rsidRPr="00B8453F" w:rsidRDefault="001A6A7D" w:rsidP="00BE5968">
            <w:pPr>
              <w:pStyle w:val="Contact1"/>
            </w:pPr>
            <w:sdt>
              <w:sdtPr>
                <w:id w:val="819544708"/>
                <w:placeholder>
                  <w:docPart w:val="776AD5BC93D84662A317AEDFD218B8AB"/>
                </w:placeholder>
                <w:temporary/>
                <w:showingPlcHdr/>
                <w15:appearance w15:val="hidden"/>
              </w:sdtPr>
              <w:sdtEndPr/>
              <w:sdtContent>
                <w:r w:rsidR="000334C1" w:rsidRPr="00B8453F">
                  <w:t>www.example.com</w:t>
                </w:r>
              </w:sdtContent>
            </w:sdt>
          </w:p>
        </w:tc>
        <w:tc>
          <w:tcPr>
            <w:tcW w:w="720" w:type="dxa"/>
            <w:vMerge/>
          </w:tcPr>
          <w:p w14:paraId="4BE5B5D1" w14:textId="77777777" w:rsidR="000334C1" w:rsidRDefault="000334C1" w:rsidP="004A28EA"/>
        </w:tc>
        <w:tc>
          <w:tcPr>
            <w:tcW w:w="7236" w:type="dxa"/>
            <w:vMerge/>
          </w:tcPr>
          <w:p w14:paraId="467CFC80" w14:textId="77777777" w:rsidR="000334C1" w:rsidRDefault="000334C1" w:rsidP="002E7306">
            <w:pPr>
              <w:pStyle w:val="Title"/>
            </w:pPr>
          </w:p>
        </w:tc>
      </w:tr>
      <w:tr w:rsidR="000334C1" w:rsidRPr="004A28EA" w14:paraId="373F07D3" w14:textId="77777777" w:rsidTr="008A171A">
        <w:trPr>
          <w:trHeight w:val="1584"/>
        </w:trPr>
        <w:tc>
          <w:tcPr>
            <w:tcW w:w="3420" w:type="dxa"/>
            <w:gridSpan w:val="6"/>
            <w:vAlign w:val="center"/>
          </w:tcPr>
          <w:p w14:paraId="58B603CD" w14:textId="77777777" w:rsidR="000334C1" w:rsidRDefault="001A6A7D" w:rsidP="00BE5968">
            <w:pPr>
              <w:pStyle w:val="Contact2"/>
            </w:pPr>
            <w:sdt>
              <w:sdtPr>
                <w:id w:val="-1160760907"/>
                <w:placeholder>
                  <w:docPart w:val="9FEF332210D04B768AA987AD9AAE4653"/>
                </w:placeholder>
                <w:temporary/>
                <w:showingPlcHdr/>
                <w15:appearance w15:val="hidden"/>
              </w:sdtPr>
              <w:sdtEndPr/>
              <w:sdtContent>
                <w:r w:rsidR="000334C1" w:rsidRPr="00B8453F">
                  <w:t>New York City, NY</w:t>
                </w:r>
              </w:sdtContent>
            </w:sdt>
          </w:p>
          <w:p w14:paraId="59BCC602" w14:textId="77777777" w:rsidR="000334C1" w:rsidRDefault="000334C1" w:rsidP="00BE5968">
            <w:pPr>
              <w:pStyle w:val="Contact2"/>
            </w:pPr>
            <w:r>
              <w:rPr>
                <w:noProof/>
              </w:rPr>
              <w:drawing>
                <wp:inline distT="0" distB="0" distL="0" distR="0" wp14:anchorId="1FB7B166" wp14:editId="651D5DC3">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3501" cy="343501"/>
                          </a:xfrm>
                          <a:prstGeom prst="rect">
                            <a:avLst/>
                          </a:prstGeom>
                        </pic:spPr>
                      </pic:pic>
                    </a:graphicData>
                  </a:graphic>
                </wp:inline>
              </w:drawing>
            </w:r>
          </w:p>
        </w:tc>
        <w:tc>
          <w:tcPr>
            <w:tcW w:w="720" w:type="dxa"/>
            <w:vMerge/>
          </w:tcPr>
          <w:p w14:paraId="3A052234" w14:textId="77777777" w:rsidR="000334C1" w:rsidRDefault="000334C1" w:rsidP="004A28EA"/>
        </w:tc>
        <w:tc>
          <w:tcPr>
            <w:tcW w:w="7236" w:type="dxa"/>
            <w:vMerge/>
          </w:tcPr>
          <w:p w14:paraId="71FDF8CF" w14:textId="77777777" w:rsidR="000334C1" w:rsidRDefault="000334C1" w:rsidP="002E7306">
            <w:pPr>
              <w:pStyle w:val="Title"/>
            </w:pPr>
          </w:p>
        </w:tc>
      </w:tr>
      <w:tr w:rsidR="000334C1" w:rsidRPr="004A28EA" w14:paraId="3669C6B8" w14:textId="77777777" w:rsidTr="008A171A">
        <w:trPr>
          <w:trHeight w:val="1008"/>
        </w:trPr>
        <w:tc>
          <w:tcPr>
            <w:tcW w:w="3420" w:type="dxa"/>
            <w:gridSpan w:val="6"/>
          </w:tcPr>
          <w:p w14:paraId="081BEF6A" w14:textId="77777777" w:rsidR="000334C1" w:rsidRDefault="000334C1">
            <w:pPr>
              <w:rPr>
                <w:noProof/>
              </w:rPr>
            </w:pPr>
          </w:p>
        </w:tc>
        <w:tc>
          <w:tcPr>
            <w:tcW w:w="720" w:type="dxa"/>
            <w:vMerge/>
          </w:tcPr>
          <w:p w14:paraId="32BC6D1B" w14:textId="77777777" w:rsidR="000334C1" w:rsidRDefault="000334C1" w:rsidP="004A28EA"/>
        </w:tc>
        <w:tc>
          <w:tcPr>
            <w:tcW w:w="7236" w:type="dxa"/>
            <w:vMerge/>
          </w:tcPr>
          <w:p w14:paraId="01B2761C" w14:textId="77777777" w:rsidR="000334C1" w:rsidRDefault="000334C1" w:rsidP="002E7306">
            <w:pPr>
              <w:pStyle w:val="Title"/>
            </w:pPr>
          </w:p>
        </w:tc>
      </w:tr>
      <w:tr w:rsidR="000334C1" w:rsidRPr="004A28EA" w14:paraId="01911013" w14:textId="77777777" w:rsidTr="00AA1166">
        <w:trPr>
          <w:trHeight w:val="585"/>
        </w:trPr>
        <w:tc>
          <w:tcPr>
            <w:tcW w:w="450" w:type="dxa"/>
            <w:gridSpan w:val="2"/>
          </w:tcPr>
          <w:p w14:paraId="12F963AE" w14:textId="77777777" w:rsidR="000334C1" w:rsidRPr="00453A7B" w:rsidRDefault="000334C1" w:rsidP="00453A7B">
            <w:pPr>
              <w:pStyle w:val="Heading4"/>
            </w:pPr>
          </w:p>
        </w:tc>
        <w:sdt>
          <w:sdtPr>
            <w:id w:val="-1745956179"/>
            <w:placeholder>
              <w:docPart w:val="957C93E79338408C951C4589736CE794"/>
            </w:placeholder>
            <w:temporary/>
            <w:showingPlcHdr/>
            <w15:appearance w15:val="hidden"/>
          </w:sdtPr>
          <w:sdtEndPr/>
          <w:sdtContent>
            <w:tc>
              <w:tcPr>
                <w:tcW w:w="2700" w:type="dxa"/>
                <w:gridSpan w:val="3"/>
                <w:tcBorders>
                  <w:bottom w:val="single" w:sz="4" w:space="0" w:color="FFFFFF" w:themeColor="background1"/>
                </w:tcBorders>
              </w:tcPr>
              <w:p w14:paraId="0471C4BC" w14:textId="77777777" w:rsidR="000334C1" w:rsidRPr="00453A7B" w:rsidRDefault="000334C1" w:rsidP="00453A7B">
                <w:pPr>
                  <w:pStyle w:val="Heading4"/>
                </w:pPr>
                <w:r w:rsidRPr="00453A7B">
                  <w:t>E D u c a t i o n</w:t>
                </w:r>
              </w:p>
            </w:tc>
          </w:sdtContent>
        </w:sdt>
        <w:tc>
          <w:tcPr>
            <w:tcW w:w="270" w:type="dxa"/>
          </w:tcPr>
          <w:p w14:paraId="1B950E75" w14:textId="77777777" w:rsidR="000334C1" w:rsidRPr="00453A7B" w:rsidRDefault="000334C1" w:rsidP="00453A7B">
            <w:pPr>
              <w:pStyle w:val="Heading4"/>
            </w:pPr>
          </w:p>
        </w:tc>
        <w:tc>
          <w:tcPr>
            <w:tcW w:w="720" w:type="dxa"/>
            <w:vMerge/>
          </w:tcPr>
          <w:p w14:paraId="40584DC9" w14:textId="77777777" w:rsidR="000334C1" w:rsidRDefault="000334C1" w:rsidP="005B2877">
            <w:pPr>
              <w:pStyle w:val="Heading4"/>
            </w:pPr>
          </w:p>
        </w:tc>
        <w:tc>
          <w:tcPr>
            <w:tcW w:w="7236" w:type="dxa"/>
            <w:vMerge/>
          </w:tcPr>
          <w:p w14:paraId="16ACE31A" w14:textId="77777777" w:rsidR="000334C1" w:rsidRDefault="000334C1" w:rsidP="002E7306">
            <w:pPr>
              <w:pStyle w:val="Title"/>
            </w:pPr>
          </w:p>
        </w:tc>
      </w:tr>
      <w:tr w:rsidR="000334C1" w:rsidRPr="00124ED6" w14:paraId="67A52D42" w14:textId="77777777" w:rsidTr="00453A7B">
        <w:trPr>
          <w:trHeight w:val="170"/>
        </w:trPr>
        <w:tc>
          <w:tcPr>
            <w:tcW w:w="3420" w:type="dxa"/>
            <w:gridSpan w:val="6"/>
          </w:tcPr>
          <w:p w14:paraId="35226226" w14:textId="77777777" w:rsidR="000334C1" w:rsidRPr="00453A7B" w:rsidRDefault="000334C1" w:rsidP="00453A7B">
            <w:pPr>
              <w:rPr>
                <w:noProof/>
                <w:sz w:val="16"/>
                <w:szCs w:val="16"/>
                <w:lang w:val="it-IT"/>
              </w:rPr>
            </w:pPr>
          </w:p>
        </w:tc>
        <w:tc>
          <w:tcPr>
            <w:tcW w:w="720" w:type="dxa"/>
            <w:vMerge/>
          </w:tcPr>
          <w:p w14:paraId="031C1CF5" w14:textId="77777777" w:rsidR="000334C1" w:rsidRPr="00124ED6" w:rsidRDefault="000334C1" w:rsidP="00453A7B">
            <w:pPr>
              <w:rPr>
                <w:lang w:val="it-IT"/>
              </w:rPr>
            </w:pPr>
          </w:p>
        </w:tc>
        <w:tc>
          <w:tcPr>
            <w:tcW w:w="7236" w:type="dxa"/>
            <w:vMerge/>
          </w:tcPr>
          <w:p w14:paraId="688F971D" w14:textId="77777777" w:rsidR="000334C1" w:rsidRPr="00124ED6" w:rsidRDefault="000334C1" w:rsidP="00453A7B">
            <w:pPr>
              <w:pStyle w:val="Title"/>
              <w:rPr>
                <w:lang w:val="it-IT"/>
              </w:rPr>
            </w:pPr>
          </w:p>
        </w:tc>
      </w:tr>
      <w:tr w:rsidR="000334C1" w:rsidRPr="00C62E97" w14:paraId="3880E067" w14:textId="77777777" w:rsidTr="00453A7B">
        <w:trPr>
          <w:trHeight w:val="1107"/>
        </w:trPr>
        <w:tc>
          <w:tcPr>
            <w:tcW w:w="450" w:type="dxa"/>
            <w:gridSpan w:val="2"/>
          </w:tcPr>
          <w:p w14:paraId="46C61D7C" w14:textId="77777777" w:rsidR="000334C1" w:rsidRPr="00124ED6" w:rsidRDefault="000334C1" w:rsidP="00453A7B">
            <w:pPr>
              <w:rPr>
                <w:noProof/>
                <w:lang w:val="it-IT"/>
              </w:rPr>
            </w:pPr>
            <w:r>
              <w:rPr>
                <w:noProof/>
              </w:rPr>
              <w:drawing>
                <wp:inline distT="0" distB="0" distL="0" distR="0" wp14:anchorId="32A2E0AA" wp14:editId="2D919B3F">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inline>
              </w:drawing>
            </w:r>
          </w:p>
        </w:tc>
        <w:tc>
          <w:tcPr>
            <w:tcW w:w="2970" w:type="dxa"/>
            <w:gridSpan w:val="4"/>
          </w:tcPr>
          <w:sdt>
            <w:sdtPr>
              <w:rPr>
                <w:noProof/>
                <w:lang w:val="it-IT"/>
              </w:rPr>
              <w:id w:val="1855147137"/>
              <w:placeholder>
                <w:docPart w:val="D8101080162A4549937ABED2B3010893"/>
              </w:placeholder>
              <w:temporary/>
              <w:showingPlcHdr/>
              <w15:appearance w15:val="hidden"/>
            </w:sdtPr>
            <w:sdtEndPr/>
            <w:sdtContent>
              <w:p w14:paraId="3965F617" w14:textId="77777777" w:rsidR="000334C1" w:rsidRDefault="000334C1" w:rsidP="00453A7B">
                <w:pPr>
                  <w:pStyle w:val="Heading5"/>
                  <w:rPr>
                    <w:noProof/>
                    <w:lang w:val="it-IT"/>
                  </w:rPr>
                </w:pPr>
                <w:r w:rsidRPr="00C62E97">
                  <w:rPr>
                    <w:noProof/>
                  </w:rPr>
                  <w:t>Name of school</w:t>
                </w:r>
              </w:p>
            </w:sdtContent>
          </w:sdt>
          <w:p w14:paraId="179E943E" w14:textId="77777777" w:rsidR="000334C1" w:rsidRDefault="001A6A7D" w:rsidP="00453A7B">
            <w:pPr>
              <w:pStyle w:val="Contact1"/>
            </w:pPr>
            <w:sdt>
              <w:sdtPr>
                <w:id w:val="-233234992"/>
                <w:placeholder>
                  <w:docPart w:val="B0D0EC9E57594AF0A91323A3F080C999"/>
                </w:placeholder>
                <w:temporary/>
                <w:showingPlcHdr/>
                <w15:appearance w15:val="hidden"/>
              </w:sdtPr>
              <w:sdtEndPr/>
              <w:sdtContent>
                <w:r w:rsidR="000334C1">
                  <w:t>Degree</w:t>
                </w:r>
              </w:sdtContent>
            </w:sdt>
          </w:p>
          <w:sdt>
            <w:sdtPr>
              <w:id w:val="622113990"/>
              <w:placeholder>
                <w:docPart w:val="42EF11F0CD1F43609822993AEC319A06"/>
              </w:placeholder>
              <w:temporary/>
              <w:showingPlcHdr/>
              <w15:appearance w15:val="hidden"/>
            </w:sdtPr>
            <w:sdtEndPr/>
            <w:sdtContent>
              <w:p w14:paraId="39A9D7BB" w14:textId="77777777" w:rsidR="000334C1" w:rsidRPr="00791376" w:rsidRDefault="000334C1" w:rsidP="00453A7B">
                <w:pPr>
                  <w:pStyle w:val="Heading6"/>
                </w:pPr>
                <w:r>
                  <w:t>2001</w:t>
                </w:r>
              </w:p>
            </w:sdtContent>
          </w:sdt>
        </w:tc>
        <w:tc>
          <w:tcPr>
            <w:tcW w:w="720" w:type="dxa"/>
            <w:vMerge/>
          </w:tcPr>
          <w:p w14:paraId="43C5E62B" w14:textId="77777777" w:rsidR="000334C1" w:rsidRPr="00C62E97" w:rsidRDefault="000334C1" w:rsidP="00453A7B"/>
        </w:tc>
        <w:tc>
          <w:tcPr>
            <w:tcW w:w="7236" w:type="dxa"/>
            <w:vMerge/>
          </w:tcPr>
          <w:p w14:paraId="1A1BD32B" w14:textId="77777777" w:rsidR="000334C1" w:rsidRPr="00C62E97" w:rsidRDefault="000334C1" w:rsidP="00453A7B">
            <w:pPr>
              <w:pStyle w:val="Title"/>
            </w:pPr>
          </w:p>
        </w:tc>
      </w:tr>
      <w:tr w:rsidR="000334C1" w:rsidRPr="00124ED6" w14:paraId="1B246459" w14:textId="77777777" w:rsidTr="00453A7B">
        <w:trPr>
          <w:trHeight w:val="1445"/>
        </w:trPr>
        <w:tc>
          <w:tcPr>
            <w:tcW w:w="450" w:type="dxa"/>
            <w:gridSpan w:val="2"/>
          </w:tcPr>
          <w:p w14:paraId="432DA9B5" w14:textId="77777777" w:rsidR="000334C1" w:rsidRPr="00124ED6" w:rsidRDefault="000334C1" w:rsidP="00453A7B">
            <w:pPr>
              <w:rPr>
                <w:noProof/>
                <w:lang w:val="it-IT"/>
              </w:rPr>
            </w:pPr>
            <w:r>
              <w:rPr>
                <w:noProof/>
              </w:rPr>
              <w:drawing>
                <wp:inline distT="0" distB="0" distL="0" distR="0" wp14:anchorId="45FD9049" wp14:editId="2B95168A">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49D459DF" w14:textId="77777777" w:rsidR="000334C1" w:rsidRPr="00887E05" w:rsidRDefault="001A6A7D" w:rsidP="00887E05">
            <w:pPr>
              <w:pStyle w:val="Heading5"/>
            </w:pPr>
            <w:sdt>
              <w:sdtPr>
                <w:id w:val="-396351995"/>
                <w:placeholder>
                  <w:docPart w:val="E5B2EBB521224CF7AF453897933A820F"/>
                </w:placeholder>
                <w:temporary/>
                <w:showingPlcHdr/>
                <w15:appearance w15:val="hidden"/>
              </w:sdtPr>
              <w:sdtEndPr/>
              <w:sdtContent>
                <w:r w:rsidR="000334C1" w:rsidRPr="00887E05">
                  <w:t>Name of school</w:t>
                </w:r>
              </w:sdtContent>
            </w:sdt>
          </w:p>
          <w:p w14:paraId="7288A709" w14:textId="77777777" w:rsidR="000334C1" w:rsidRPr="00887E05" w:rsidRDefault="001A6A7D" w:rsidP="00887E05">
            <w:pPr>
              <w:pStyle w:val="Contact1"/>
              <w:rPr>
                <w:rStyle w:val="Contact1Char"/>
              </w:rPr>
            </w:pPr>
            <w:sdt>
              <w:sdtPr>
                <w:id w:val="-330605295"/>
                <w:placeholder>
                  <w:docPart w:val="F86AEE8A83DD4A72A44760D0B90F91A4"/>
                </w:placeholder>
                <w:temporary/>
                <w:showingPlcHdr/>
                <w15:appearance w15:val="hidden"/>
              </w:sdtPr>
              <w:sdtEndPr>
                <w:rPr>
                  <w:rStyle w:val="Contact1Char"/>
                </w:rPr>
              </w:sdtEndPr>
              <w:sdtContent>
                <w:r w:rsidR="000334C1" w:rsidRPr="00887E05">
                  <w:rPr>
                    <w:rStyle w:val="Contact1Char"/>
                  </w:rPr>
                  <w:t>Degree</w:t>
                </w:r>
              </w:sdtContent>
            </w:sdt>
          </w:p>
          <w:p w14:paraId="7F7CFB1A" w14:textId="77777777" w:rsidR="000334C1" w:rsidRPr="00887E05" w:rsidRDefault="001A6A7D" w:rsidP="00887E05">
            <w:pPr>
              <w:pStyle w:val="Heading6"/>
            </w:pPr>
            <w:sdt>
              <w:sdtPr>
                <w:id w:val="-1133790811"/>
                <w:placeholder>
                  <w:docPart w:val="C975069AC49E4BC9AD91362C4B55337B"/>
                </w:placeholder>
                <w:temporary/>
                <w:showingPlcHdr/>
                <w15:appearance w15:val="hidden"/>
              </w:sdtPr>
              <w:sdtEndPr/>
              <w:sdtContent>
                <w:r w:rsidR="000334C1" w:rsidRPr="00887E05">
                  <w:t>2001</w:t>
                </w:r>
              </w:sdtContent>
            </w:sdt>
          </w:p>
        </w:tc>
        <w:tc>
          <w:tcPr>
            <w:tcW w:w="720" w:type="dxa"/>
            <w:vMerge/>
          </w:tcPr>
          <w:p w14:paraId="78BA17F1" w14:textId="77777777" w:rsidR="000334C1" w:rsidRPr="00124ED6" w:rsidRDefault="000334C1" w:rsidP="00453A7B">
            <w:pPr>
              <w:rPr>
                <w:lang w:val="it-IT"/>
              </w:rPr>
            </w:pPr>
          </w:p>
        </w:tc>
        <w:tc>
          <w:tcPr>
            <w:tcW w:w="7236" w:type="dxa"/>
            <w:vMerge/>
          </w:tcPr>
          <w:p w14:paraId="1635705D" w14:textId="77777777" w:rsidR="000334C1" w:rsidRPr="00124ED6" w:rsidRDefault="000334C1" w:rsidP="00453A7B">
            <w:pPr>
              <w:pStyle w:val="Title"/>
              <w:rPr>
                <w:lang w:val="it-IT"/>
              </w:rPr>
            </w:pPr>
          </w:p>
        </w:tc>
      </w:tr>
    </w:tbl>
    <w:p w14:paraId="5E2A6586" w14:textId="77777777" w:rsidR="00871DB8" w:rsidRDefault="003B4AEF">
      <w:r>
        <w:rPr>
          <w:noProof/>
        </w:rPr>
        <mc:AlternateContent>
          <mc:Choice Requires="wpg">
            <w:drawing>
              <wp:anchor distT="0" distB="0" distL="114300" distR="114300" simplePos="0" relativeHeight="251737088" behindDoc="0" locked="0" layoutInCell="1" allowOverlap="1" wp14:anchorId="118E73B1" wp14:editId="20F912B0">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27BEA8B" id="Graphic 38" o:spid="_x0000_s1026"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81792" behindDoc="0" locked="0" layoutInCell="1" allowOverlap="1" wp14:anchorId="0E4EA50F" wp14:editId="7A1EEFFC">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2576" behindDoc="0" locked="0" layoutInCell="1" allowOverlap="1" wp14:anchorId="0FE997F4" wp14:editId="0F77136E">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91008" behindDoc="0" locked="0" layoutInCell="1" allowOverlap="1" wp14:anchorId="663127BE" wp14:editId="06CE9A7D">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3F09678E" wp14:editId="66D68AA0">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6" cstate="print">
                      <a:extLst>
                        <a:ext uri="{28A0092B-C50C-407E-A947-70E740481C1C}">
                          <a14:useLocalDpi xmlns:a14="http://schemas.microsoft.com/office/drawing/2010/main"/>
                        </a:ext>
                        <a:ext uri="{96DAC541-7B7A-43D3-8B79-37D633B846F1}">
                          <asvg:svgBlip xmlns:asvg="http://schemas.microsoft.com/office/drawing/2016/SVG/main" r:embed="rId17"/>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9504" behindDoc="0" locked="0" layoutInCell="1" allowOverlap="1" wp14:anchorId="4F91065F" wp14:editId="09AE5A15">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49310C" id="Group 25" o:spid="_x0000_s1026"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6432" behindDoc="0" locked="0" layoutInCell="1" allowOverlap="1" wp14:anchorId="00C29CDE" wp14:editId="45089DD5">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C7D3AE" id="Group 13" o:spid="_x0000_s1026"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0334C1">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DE46" w14:textId="77777777" w:rsidR="001A6A7D" w:rsidRDefault="001A6A7D" w:rsidP="00AA35A8">
      <w:pPr>
        <w:spacing w:line="240" w:lineRule="auto"/>
      </w:pPr>
      <w:r>
        <w:separator/>
      </w:r>
    </w:p>
  </w:endnote>
  <w:endnote w:type="continuationSeparator" w:id="0">
    <w:p w14:paraId="79BF417F" w14:textId="77777777" w:rsidR="001A6A7D" w:rsidRDefault="001A6A7D"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BB9C0" w14:textId="77777777" w:rsidR="001A6A7D" w:rsidRDefault="001A6A7D" w:rsidP="00AA35A8">
      <w:pPr>
        <w:spacing w:line="240" w:lineRule="auto"/>
      </w:pPr>
      <w:r>
        <w:separator/>
      </w:r>
    </w:p>
  </w:footnote>
  <w:footnote w:type="continuationSeparator" w:id="0">
    <w:p w14:paraId="21FB4513" w14:textId="77777777" w:rsidR="001A6A7D" w:rsidRDefault="001A6A7D"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4.65pt;height:14.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111" type="#_x0000_t75" style="width:13.85pt;height:13.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CC"/>
    <w:rsid w:val="00003683"/>
    <w:rsid w:val="00033263"/>
    <w:rsid w:val="000334C1"/>
    <w:rsid w:val="000873F6"/>
    <w:rsid w:val="000B286F"/>
    <w:rsid w:val="000C460A"/>
    <w:rsid w:val="000D134B"/>
    <w:rsid w:val="00124ED6"/>
    <w:rsid w:val="00167789"/>
    <w:rsid w:val="00194704"/>
    <w:rsid w:val="001A6A7D"/>
    <w:rsid w:val="001B160B"/>
    <w:rsid w:val="00203213"/>
    <w:rsid w:val="002236D5"/>
    <w:rsid w:val="00243756"/>
    <w:rsid w:val="0027193E"/>
    <w:rsid w:val="00271BCC"/>
    <w:rsid w:val="002C4E0C"/>
    <w:rsid w:val="002E7306"/>
    <w:rsid w:val="00331DCE"/>
    <w:rsid w:val="00352A17"/>
    <w:rsid w:val="003B4AEF"/>
    <w:rsid w:val="004117C6"/>
    <w:rsid w:val="00415CF3"/>
    <w:rsid w:val="00453A7B"/>
    <w:rsid w:val="004936B2"/>
    <w:rsid w:val="004A28EA"/>
    <w:rsid w:val="00525007"/>
    <w:rsid w:val="006A1E18"/>
    <w:rsid w:val="006C7F5A"/>
    <w:rsid w:val="00791376"/>
    <w:rsid w:val="00831977"/>
    <w:rsid w:val="00871DB8"/>
    <w:rsid w:val="00887E05"/>
    <w:rsid w:val="008A171A"/>
    <w:rsid w:val="008F180B"/>
    <w:rsid w:val="008F48B9"/>
    <w:rsid w:val="009049BC"/>
    <w:rsid w:val="0095339F"/>
    <w:rsid w:val="009D646A"/>
    <w:rsid w:val="00A633B0"/>
    <w:rsid w:val="00AA1166"/>
    <w:rsid w:val="00AA35A8"/>
    <w:rsid w:val="00AE562D"/>
    <w:rsid w:val="00B8453F"/>
    <w:rsid w:val="00B85473"/>
    <w:rsid w:val="00BE5968"/>
    <w:rsid w:val="00C62E97"/>
    <w:rsid w:val="00CB3E40"/>
    <w:rsid w:val="00CF22B3"/>
    <w:rsid w:val="00D86385"/>
    <w:rsid w:val="00D95726"/>
    <w:rsid w:val="00DB472D"/>
    <w:rsid w:val="00DE5F88"/>
    <w:rsid w:val="00DF2298"/>
    <w:rsid w:val="00E067BA"/>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F2A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1A"/>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sv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0.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ni%20Mohan\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6F4D9E44340D4A6091F419DBFDA84"/>
        <w:category>
          <w:name w:val="General"/>
          <w:gallery w:val="placeholder"/>
        </w:category>
        <w:types>
          <w:type w:val="bbPlcHdr"/>
        </w:types>
        <w:behaviors>
          <w:behavior w:val="content"/>
        </w:behaviors>
        <w:guid w:val="{332EE829-4FE7-4135-8D6D-4796FB170B0D}"/>
      </w:docPartPr>
      <w:docPartBody>
        <w:p w:rsidR="00D003EB" w:rsidRDefault="00796E66">
          <w:pPr>
            <w:pStyle w:val="2016F4D9E44340D4A6091F419DBFDA84"/>
          </w:pPr>
          <w:r w:rsidRPr="000334C1">
            <w:rPr>
              <w:lang w:val="it-IT"/>
            </w:rPr>
            <w:t>Angelica Astrom</w:t>
          </w:r>
        </w:p>
      </w:docPartBody>
    </w:docPart>
    <w:docPart>
      <w:docPartPr>
        <w:name w:val="C0485943FB1A4833BD6FAEE5ECF79D34"/>
        <w:category>
          <w:name w:val="General"/>
          <w:gallery w:val="placeholder"/>
        </w:category>
        <w:types>
          <w:type w:val="bbPlcHdr"/>
        </w:types>
        <w:behaviors>
          <w:behavior w:val="content"/>
        </w:behaviors>
        <w:guid w:val="{FC6B6EE8-1033-4791-A038-1CEE10367BFC}"/>
      </w:docPartPr>
      <w:docPartBody>
        <w:p w:rsidR="00D003EB" w:rsidRDefault="00796E66">
          <w:pPr>
            <w:pStyle w:val="C0485943FB1A4833BD6FAEE5ECF79D34"/>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15F3BDBCA44B4535B729EC556D0F8CEF"/>
        <w:category>
          <w:name w:val="General"/>
          <w:gallery w:val="placeholder"/>
        </w:category>
        <w:types>
          <w:type w:val="bbPlcHdr"/>
        </w:types>
        <w:behaviors>
          <w:behavior w:val="content"/>
        </w:behaviors>
        <w:guid w:val="{DB525F4F-2AD9-41D9-B883-A4BA3AAE677E}"/>
      </w:docPartPr>
      <w:docPartBody>
        <w:p w:rsidR="00D003EB" w:rsidRDefault="00796E66">
          <w:pPr>
            <w:pStyle w:val="15F3BDBCA44B4535B729EC556D0F8CEF"/>
          </w:pPr>
          <w:r>
            <w:t>Skills</w:t>
          </w:r>
        </w:p>
      </w:docPartBody>
    </w:docPart>
    <w:docPart>
      <w:docPartPr>
        <w:name w:val="D678B879A4064ED1A776C0A049A50332"/>
        <w:category>
          <w:name w:val="General"/>
          <w:gallery w:val="placeholder"/>
        </w:category>
        <w:types>
          <w:type w:val="bbPlcHdr"/>
        </w:types>
        <w:behaviors>
          <w:behavior w:val="content"/>
        </w:behaviors>
        <w:guid w:val="{3E0A836D-F75B-4B78-8C0F-05DFFE6C1640}"/>
      </w:docPartPr>
      <w:docPartBody>
        <w:p w:rsidR="00D003EB" w:rsidRDefault="00796E66">
          <w:pPr>
            <w:pStyle w:val="D678B879A4064ED1A776C0A049A50332"/>
          </w:pPr>
          <w:r>
            <w:t>C O N T A C T</w:t>
          </w:r>
        </w:p>
      </w:docPartBody>
    </w:docPart>
    <w:docPart>
      <w:docPartPr>
        <w:name w:val="9E191409291140B3A9F470507032B6AC"/>
        <w:category>
          <w:name w:val="General"/>
          <w:gallery w:val="placeholder"/>
        </w:category>
        <w:types>
          <w:type w:val="bbPlcHdr"/>
        </w:types>
        <w:behaviors>
          <w:behavior w:val="content"/>
        </w:behaviors>
        <w:guid w:val="{2E685800-CEC4-4BC0-8556-EF0A483117C5}"/>
      </w:docPartPr>
      <w:docPartBody>
        <w:p w:rsidR="00D003EB" w:rsidRDefault="00796E66">
          <w:pPr>
            <w:pStyle w:val="9E191409291140B3A9F470507032B6AC"/>
          </w:pPr>
          <w:r w:rsidRPr="00B8453F">
            <w:t>someone@example.com</w:t>
          </w:r>
        </w:p>
      </w:docPartBody>
    </w:docPart>
    <w:docPart>
      <w:docPartPr>
        <w:name w:val="902F8AEF07C34EC685E3960A63983556"/>
        <w:category>
          <w:name w:val="General"/>
          <w:gallery w:val="placeholder"/>
        </w:category>
        <w:types>
          <w:type w:val="bbPlcHdr"/>
        </w:types>
        <w:behaviors>
          <w:behavior w:val="content"/>
        </w:behaviors>
        <w:guid w:val="{B60FFBD0-7CEE-4638-9AFE-92AD540FC41C}"/>
      </w:docPartPr>
      <w:docPartBody>
        <w:p w:rsidR="00D003EB" w:rsidRDefault="00796E66">
          <w:pPr>
            <w:pStyle w:val="902F8AEF07C34EC685E3960A63983556"/>
          </w:pPr>
          <w:r w:rsidRPr="00B8453F">
            <w:t>(212) 555-1234</w:t>
          </w:r>
        </w:p>
      </w:docPartBody>
    </w:docPart>
    <w:docPart>
      <w:docPartPr>
        <w:name w:val="776AD5BC93D84662A317AEDFD218B8AB"/>
        <w:category>
          <w:name w:val="General"/>
          <w:gallery w:val="placeholder"/>
        </w:category>
        <w:types>
          <w:type w:val="bbPlcHdr"/>
        </w:types>
        <w:behaviors>
          <w:behavior w:val="content"/>
        </w:behaviors>
        <w:guid w:val="{B5F33B6E-C520-4A6B-B524-EEC5B5C74BD0}"/>
      </w:docPartPr>
      <w:docPartBody>
        <w:p w:rsidR="00D003EB" w:rsidRDefault="00796E66">
          <w:pPr>
            <w:pStyle w:val="776AD5BC93D84662A317AEDFD218B8AB"/>
          </w:pPr>
          <w:r w:rsidRPr="00B8453F">
            <w:t>www.example.com</w:t>
          </w:r>
        </w:p>
      </w:docPartBody>
    </w:docPart>
    <w:docPart>
      <w:docPartPr>
        <w:name w:val="9FEF332210D04B768AA987AD9AAE4653"/>
        <w:category>
          <w:name w:val="General"/>
          <w:gallery w:val="placeholder"/>
        </w:category>
        <w:types>
          <w:type w:val="bbPlcHdr"/>
        </w:types>
        <w:behaviors>
          <w:behavior w:val="content"/>
        </w:behaviors>
        <w:guid w:val="{292CDC8E-A30E-47BA-9D29-A5173B8BF4C2}"/>
      </w:docPartPr>
      <w:docPartBody>
        <w:p w:rsidR="00D003EB" w:rsidRDefault="00796E66">
          <w:pPr>
            <w:pStyle w:val="9FEF332210D04B768AA987AD9AAE4653"/>
          </w:pPr>
          <w:r w:rsidRPr="00B8453F">
            <w:t>New York City, NY</w:t>
          </w:r>
        </w:p>
      </w:docPartBody>
    </w:docPart>
    <w:docPart>
      <w:docPartPr>
        <w:name w:val="957C93E79338408C951C4589736CE794"/>
        <w:category>
          <w:name w:val="General"/>
          <w:gallery w:val="placeholder"/>
        </w:category>
        <w:types>
          <w:type w:val="bbPlcHdr"/>
        </w:types>
        <w:behaviors>
          <w:behavior w:val="content"/>
        </w:behaviors>
        <w:guid w:val="{0350E374-F80A-4666-83B1-E579F4A27D15}"/>
      </w:docPartPr>
      <w:docPartBody>
        <w:p w:rsidR="00D003EB" w:rsidRDefault="00796E66">
          <w:pPr>
            <w:pStyle w:val="957C93E79338408C951C4589736CE794"/>
          </w:pPr>
          <w:r w:rsidRPr="00453A7B">
            <w:t>E D u c a t i o n</w:t>
          </w:r>
        </w:p>
      </w:docPartBody>
    </w:docPart>
    <w:docPart>
      <w:docPartPr>
        <w:name w:val="D8101080162A4549937ABED2B3010893"/>
        <w:category>
          <w:name w:val="General"/>
          <w:gallery w:val="placeholder"/>
        </w:category>
        <w:types>
          <w:type w:val="bbPlcHdr"/>
        </w:types>
        <w:behaviors>
          <w:behavior w:val="content"/>
        </w:behaviors>
        <w:guid w:val="{60A5A044-711A-477B-A5C0-2EBB36952D9D}"/>
      </w:docPartPr>
      <w:docPartBody>
        <w:p w:rsidR="00D003EB" w:rsidRDefault="00796E66">
          <w:pPr>
            <w:pStyle w:val="D8101080162A4549937ABED2B3010893"/>
          </w:pPr>
          <w:r w:rsidRPr="00C62E97">
            <w:rPr>
              <w:noProof/>
            </w:rPr>
            <w:t>Name of school</w:t>
          </w:r>
        </w:p>
      </w:docPartBody>
    </w:docPart>
    <w:docPart>
      <w:docPartPr>
        <w:name w:val="B0D0EC9E57594AF0A91323A3F080C999"/>
        <w:category>
          <w:name w:val="General"/>
          <w:gallery w:val="placeholder"/>
        </w:category>
        <w:types>
          <w:type w:val="bbPlcHdr"/>
        </w:types>
        <w:behaviors>
          <w:behavior w:val="content"/>
        </w:behaviors>
        <w:guid w:val="{3BD96636-9395-4F06-8556-750BD184C761}"/>
      </w:docPartPr>
      <w:docPartBody>
        <w:p w:rsidR="00D003EB" w:rsidRDefault="00796E66">
          <w:pPr>
            <w:pStyle w:val="B0D0EC9E57594AF0A91323A3F080C999"/>
          </w:pPr>
          <w:r>
            <w:t>Degree</w:t>
          </w:r>
        </w:p>
      </w:docPartBody>
    </w:docPart>
    <w:docPart>
      <w:docPartPr>
        <w:name w:val="42EF11F0CD1F43609822993AEC319A06"/>
        <w:category>
          <w:name w:val="General"/>
          <w:gallery w:val="placeholder"/>
        </w:category>
        <w:types>
          <w:type w:val="bbPlcHdr"/>
        </w:types>
        <w:behaviors>
          <w:behavior w:val="content"/>
        </w:behaviors>
        <w:guid w:val="{0F279A35-644C-4DD5-A1A4-E4F671589EA2}"/>
      </w:docPartPr>
      <w:docPartBody>
        <w:p w:rsidR="00D003EB" w:rsidRDefault="00796E66">
          <w:pPr>
            <w:pStyle w:val="42EF11F0CD1F43609822993AEC319A06"/>
          </w:pPr>
          <w:r>
            <w:t>2001</w:t>
          </w:r>
        </w:p>
      </w:docPartBody>
    </w:docPart>
    <w:docPart>
      <w:docPartPr>
        <w:name w:val="E5B2EBB521224CF7AF453897933A820F"/>
        <w:category>
          <w:name w:val="General"/>
          <w:gallery w:val="placeholder"/>
        </w:category>
        <w:types>
          <w:type w:val="bbPlcHdr"/>
        </w:types>
        <w:behaviors>
          <w:behavior w:val="content"/>
        </w:behaviors>
        <w:guid w:val="{F3AA8301-8270-40D3-8CA0-0694C0FF8FBC}"/>
      </w:docPartPr>
      <w:docPartBody>
        <w:p w:rsidR="00D003EB" w:rsidRDefault="00796E66">
          <w:pPr>
            <w:pStyle w:val="E5B2EBB521224CF7AF453897933A820F"/>
          </w:pPr>
          <w:r w:rsidRPr="00887E05">
            <w:t>Name of school</w:t>
          </w:r>
        </w:p>
      </w:docPartBody>
    </w:docPart>
    <w:docPart>
      <w:docPartPr>
        <w:name w:val="F86AEE8A83DD4A72A44760D0B90F91A4"/>
        <w:category>
          <w:name w:val="General"/>
          <w:gallery w:val="placeholder"/>
        </w:category>
        <w:types>
          <w:type w:val="bbPlcHdr"/>
        </w:types>
        <w:behaviors>
          <w:behavior w:val="content"/>
        </w:behaviors>
        <w:guid w:val="{6F133F4F-226C-46BB-A841-52E9DF8D3B3E}"/>
      </w:docPartPr>
      <w:docPartBody>
        <w:p w:rsidR="00D003EB" w:rsidRDefault="00796E66">
          <w:pPr>
            <w:pStyle w:val="F86AEE8A83DD4A72A44760D0B90F91A4"/>
          </w:pPr>
          <w:r w:rsidRPr="00887E05">
            <w:rPr>
              <w:rStyle w:val="Contact1Char"/>
            </w:rPr>
            <w:t>Degree</w:t>
          </w:r>
        </w:p>
      </w:docPartBody>
    </w:docPart>
    <w:docPart>
      <w:docPartPr>
        <w:name w:val="C975069AC49E4BC9AD91362C4B55337B"/>
        <w:category>
          <w:name w:val="General"/>
          <w:gallery w:val="placeholder"/>
        </w:category>
        <w:types>
          <w:type w:val="bbPlcHdr"/>
        </w:types>
        <w:behaviors>
          <w:behavior w:val="content"/>
        </w:behaviors>
        <w:guid w:val="{58C3CC5E-3814-4839-BBD9-61AB46F2B11F}"/>
      </w:docPartPr>
      <w:docPartBody>
        <w:p w:rsidR="00D003EB" w:rsidRDefault="00796E66">
          <w:pPr>
            <w:pStyle w:val="C975069AC49E4BC9AD91362C4B55337B"/>
          </w:pPr>
          <w:r w:rsidRPr="00887E05">
            <w:t>2001</w:t>
          </w:r>
        </w:p>
      </w:docPartBody>
    </w:docPart>
    <w:docPart>
      <w:docPartPr>
        <w:name w:val="5144F542C0144C8795BB10447978AD7A"/>
        <w:category>
          <w:name w:val="General"/>
          <w:gallery w:val="placeholder"/>
        </w:category>
        <w:types>
          <w:type w:val="bbPlcHdr"/>
        </w:types>
        <w:behaviors>
          <w:behavior w:val="content"/>
        </w:behaviors>
        <w:guid w:val="{E9A4C2B0-71C7-4222-B6E8-3413B4FFA351}"/>
      </w:docPartPr>
      <w:docPartBody>
        <w:p w:rsidR="00D003EB" w:rsidRDefault="00796E66">
          <w:pPr>
            <w:pStyle w:val="5144F542C0144C8795BB10447978AD7A"/>
          </w:pPr>
          <w:r w:rsidRPr="00415CF3">
            <w:t>Marketing</w:t>
          </w:r>
        </w:p>
      </w:docPartBody>
    </w:docPart>
    <w:docPart>
      <w:docPartPr>
        <w:name w:val="BE9AE4585BBB45BB90612968A8D9CDC2"/>
        <w:category>
          <w:name w:val="General"/>
          <w:gallery w:val="placeholder"/>
        </w:category>
        <w:types>
          <w:type w:val="bbPlcHdr"/>
        </w:types>
        <w:behaviors>
          <w:behavior w:val="content"/>
        </w:behaviors>
        <w:guid w:val="{84C5F370-C6F4-49CC-A60D-F924DBE893E4}"/>
      </w:docPartPr>
      <w:docPartBody>
        <w:p w:rsidR="00D003EB" w:rsidRDefault="00796E66">
          <w:pPr>
            <w:pStyle w:val="BE9AE4585BBB45BB90612968A8D9CDC2"/>
          </w:pPr>
          <w:r w:rsidRPr="00415CF3">
            <w:t>Social Media Management</w:t>
          </w:r>
        </w:p>
      </w:docPartBody>
    </w:docPart>
    <w:docPart>
      <w:docPartPr>
        <w:name w:val="DB592D35B5254EA2A79243A66ACBA8CB"/>
        <w:category>
          <w:name w:val="General"/>
          <w:gallery w:val="placeholder"/>
        </w:category>
        <w:types>
          <w:type w:val="bbPlcHdr"/>
        </w:types>
        <w:behaviors>
          <w:behavior w:val="content"/>
        </w:behaviors>
        <w:guid w:val="{D427029D-D9F1-48E5-91C8-2545538EFE19}"/>
      </w:docPartPr>
      <w:docPartBody>
        <w:p w:rsidR="00D003EB" w:rsidRDefault="00796E66">
          <w:pPr>
            <w:pStyle w:val="DB592D35B5254EA2A79243A66ACBA8CB"/>
          </w:pPr>
          <w:r w:rsidRPr="00415CF3">
            <w:t>Team Building</w:t>
          </w:r>
        </w:p>
      </w:docPartBody>
    </w:docPart>
    <w:docPart>
      <w:docPartPr>
        <w:name w:val="01FBAFC527F24FD098F77FDCE53F06FC"/>
        <w:category>
          <w:name w:val="General"/>
          <w:gallery w:val="placeholder"/>
        </w:category>
        <w:types>
          <w:type w:val="bbPlcHdr"/>
        </w:types>
        <w:behaviors>
          <w:behavior w:val="content"/>
        </w:behaviors>
        <w:guid w:val="{647D64E4-6C03-4190-9494-FCE862CC6868}"/>
      </w:docPartPr>
      <w:docPartBody>
        <w:p w:rsidR="00D003EB" w:rsidRDefault="003B5D96" w:rsidP="003B5D96">
          <w:pPr>
            <w:pStyle w:val="01FBAFC527F24FD098F77FDCE53F06FC"/>
          </w:pPr>
          <w:r>
            <w:t>Experience</w:t>
          </w:r>
        </w:p>
      </w:docPartBody>
    </w:docPart>
    <w:docPart>
      <w:docPartPr>
        <w:name w:val="207DBD975EF24196BF334B509C1EF281"/>
        <w:category>
          <w:name w:val="General"/>
          <w:gallery w:val="placeholder"/>
        </w:category>
        <w:types>
          <w:type w:val="bbPlcHdr"/>
        </w:types>
        <w:behaviors>
          <w:behavior w:val="content"/>
        </w:behaviors>
        <w:guid w:val="{B769D8E8-7E32-4998-97A1-FD7220631B0C}"/>
      </w:docPartPr>
      <w:docPartBody>
        <w:p w:rsidR="00D003EB" w:rsidRDefault="003B5D96" w:rsidP="003B5D96">
          <w:pPr>
            <w:pStyle w:val="207DBD975EF24196BF334B509C1EF281"/>
          </w:pPr>
          <w:r>
            <w:t>Job title</w:t>
          </w:r>
        </w:p>
      </w:docPartBody>
    </w:docPart>
    <w:docPart>
      <w:docPartPr>
        <w:name w:val="66C72F822B6D45319C58608DFE743718"/>
        <w:category>
          <w:name w:val="General"/>
          <w:gallery w:val="placeholder"/>
        </w:category>
        <w:types>
          <w:type w:val="bbPlcHdr"/>
        </w:types>
        <w:behaviors>
          <w:behavior w:val="content"/>
        </w:behaviors>
        <w:guid w:val="{CFAE075F-399F-4537-B90B-9EEA78B091BD}"/>
      </w:docPartPr>
      <w:docPartBody>
        <w:p w:rsidR="00D003EB" w:rsidRDefault="003B5D96" w:rsidP="003B5D96">
          <w:pPr>
            <w:pStyle w:val="66C72F822B6D45319C58608DFE743718"/>
          </w:pPr>
          <w:r>
            <w:t>from date</w:t>
          </w:r>
        </w:p>
      </w:docPartBody>
    </w:docPart>
    <w:docPart>
      <w:docPartPr>
        <w:name w:val="381217EF52E04230B7FFC60C0A5B878B"/>
        <w:category>
          <w:name w:val="General"/>
          <w:gallery w:val="placeholder"/>
        </w:category>
        <w:types>
          <w:type w:val="bbPlcHdr"/>
        </w:types>
        <w:behaviors>
          <w:behavior w:val="content"/>
        </w:behaviors>
        <w:guid w:val="{71B7D926-0113-4238-999A-EF3447CB4D0A}"/>
      </w:docPartPr>
      <w:docPartBody>
        <w:p w:rsidR="00D003EB" w:rsidRDefault="003B5D96" w:rsidP="003B5D96">
          <w:pPr>
            <w:pStyle w:val="381217EF52E04230B7FFC60C0A5B878B"/>
          </w:pPr>
          <w:r>
            <w:t>from date</w:t>
          </w:r>
        </w:p>
      </w:docPartBody>
    </w:docPart>
    <w:docPart>
      <w:docPartPr>
        <w:name w:val="00DDA34E60874294A2F32E01A43BC8B4"/>
        <w:category>
          <w:name w:val="General"/>
          <w:gallery w:val="placeholder"/>
        </w:category>
        <w:types>
          <w:type w:val="bbPlcHdr"/>
        </w:types>
        <w:behaviors>
          <w:behavior w:val="content"/>
        </w:behaviors>
        <w:guid w:val="{468AE3C4-EAB3-4544-9ABB-1EFF64A71B6F}"/>
      </w:docPartPr>
      <w:docPartBody>
        <w:p w:rsidR="00D003EB" w:rsidRDefault="003B5D96" w:rsidP="003B5D96">
          <w:pPr>
            <w:pStyle w:val="00DDA34E60874294A2F32E01A43BC8B4"/>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684E57AF387842FF91BAF8220EFB37EC"/>
        <w:category>
          <w:name w:val="General"/>
          <w:gallery w:val="placeholder"/>
        </w:category>
        <w:types>
          <w:type w:val="bbPlcHdr"/>
        </w:types>
        <w:behaviors>
          <w:behavior w:val="content"/>
        </w:behaviors>
        <w:guid w:val="{A1091F3D-9C82-466C-BB7C-3199086DA262}"/>
      </w:docPartPr>
      <w:docPartBody>
        <w:p w:rsidR="00D003EB" w:rsidRDefault="003B5D96" w:rsidP="003B5D96">
          <w:pPr>
            <w:pStyle w:val="684E57AF387842FF91BAF8220EFB37EC"/>
          </w:pPr>
          <w:r>
            <w:t>Job title</w:t>
          </w:r>
        </w:p>
      </w:docPartBody>
    </w:docPart>
    <w:docPart>
      <w:docPartPr>
        <w:name w:val="34347F97AFD7401D8C9862D37551D4B4"/>
        <w:category>
          <w:name w:val="General"/>
          <w:gallery w:val="placeholder"/>
        </w:category>
        <w:types>
          <w:type w:val="bbPlcHdr"/>
        </w:types>
        <w:behaviors>
          <w:behavior w:val="content"/>
        </w:behaviors>
        <w:guid w:val="{E2AB6545-B383-4A7F-93C3-E07BBACE141F}"/>
      </w:docPartPr>
      <w:docPartBody>
        <w:p w:rsidR="00D003EB" w:rsidRDefault="003B5D96" w:rsidP="003B5D96">
          <w:pPr>
            <w:pStyle w:val="34347F97AFD7401D8C9862D37551D4B4"/>
          </w:pPr>
          <w:r>
            <w:t>from date</w:t>
          </w:r>
        </w:p>
      </w:docPartBody>
    </w:docPart>
    <w:docPart>
      <w:docPartPr>
        <w:name w:val="133DDD8F3A154AC9853FD9B9576A4EE7"/>
        <w:category>
          <w:name w:val="General"/>
          <w:gallery w:val="placeholder"/>
        </w:category>
        <w:types>
          <w:type w:val="bbPlcHdr"/>
        </w:types>
        <w:behaviors>
          <w:behavior w:val="content"/>
        </w:behaviors>
        <w:guid w:val="{8F930DCC-B872-4291-8776-36E30B493084}"/>
      </w:docPartPr>
      <w:docPartBody>
        <w:p w:rsidR="00D003EB" w:rsidRDefault="003B5D96" w:rsidP="003B5D96">
          <w:pPr>
            <w:pStyle w:val="133DDD8F3A154AC9853FD9B9576A4EE7"/>
          </w:pPr>
          <w:r>
            <w:t>from date</w:t>
          </w:r>
        </w:p>
      </w:docPartBody>
    </w:docPart>
    <w:docPart>
      <w:docPartPr>
        <w:name w:val="89BB98B457294A7F90FB20398BBDB05E"/>
        <w:category>
          <w:name w:val="General"/>
          <w:gallery w:val="placeholder"/>
        </w:category>
        <w:types>
          <w:type w:val="bbPlcHdr"/>
        </w:types>
        <w:behaviors>
          <w:behavior w:val="content"/>
        </w:behaviors>
        <w:guid w:val="{E850988D-FBBD-4AB6-83D5-FED7E34F2405}"/>
      </w:docPartPr>
      <w:docPartBody>
        <w:p w:rsidR="00D003EB" w:rsidRDefault="003B5D96" w:rsidP="003B5D96">
          <w:pPr>
            <w:pStyle w:val="89BB98B457294A7F90FB20398BBDB05E"/>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96A796214B7940C88684BE2BA23BE8A1"/>
        <w:category>
          <w:name w:val="General"/>
          <w:gallery w:val="placeholder"/>
        </w:category>
        <w:types>
          <w:type w:val="bbPlcHdr"/>
        </w:types>
        <w:behaviors>
          <w:behavior w:val="content"/>
        </w:behaviors>
        <w:guid w:val="{A7C668BF-34A4-4E40-B654-F4C00E723657}"/>
      </w:docPartPr>
      <w:docPartBody>
        <w:p w:rsidR="00D003EB" w:rsidRDefault="003B5D96" w:rsidP="003B5D96">
          <w:pPr>
            <w:pStyle w:val="96A796214B7940C88684BE2BA23BE8A1"/>
          </w:pPr>
          <w:r>
            <w:t>Job title</w:t>
          </w:r>
        </w:p>
      </w:docPartBody>
    </w:docPart>
    <w:docPart>
      <w:docPartPr>
        <w:name w:val="C4F76004C8504F00952B30ECE53CD3CF"/>
        <w:category>
          <w:name w:val="General"/>
          <w:gallery w:val="placeholder"/>
        </w:category>
        <w:types>
          <w:type w:val="bbPlcHdr"/>
        </w:types>
        <w:behaviors>
          <w:behavior w:val="content"/>
        </w:behaviors>
        <w:guid w:val="{7814A351-1A60-47AB-ACCE-8E4388A8A2C9}"/>
      </w:docPartPr>
      <w:docPartBody>
        <w:p w:rsidR="00D003EB" w:rsidRDefault="003B5D96" w:rsidP="003B5D96">
          <w:pPr>
            <w:pStyle w:val="C4F76004C8504F00952B30ECE53CD3CF"/>
          </w:pPr>
          <w:r>
            <w:t>from date</w:t>
          </w:r>
        </w:p>
      </w:docPartBody>
    </w:docPart>
    <w:docPart>
      <w:docPartPr>
        <w:name w:val="00D5FE75020F46D4B9D267B4C4A715C6"/>
        <w:category>
          <w:name w:val="General"/>
          <w:gallery w:val="placeholder"/>
        </w:category>
        <w:types>
          <w:type w:val="bbPlcHdr"/>
        </w:types>
        <w:behaviors>
          <w:behavior w:val="content"/>
        </w:behaviors>
        <w:guid w:val="{3228ED7D-1F8B-4B9D-831D-C558CE9CC3DB}"/>
      </w:docPartPr>
      <w:docPartBody>
        <w:p w:rsidR="00D003EB" w:rsidRDefault="003B5D96" w:rsidP="003B5D96">
          <w:pPr>
            <w:pStyle w:val="00D5FE75020F46D4B9D267B4C4A715C6"/>
          </w:pPr>
          <w:r>
            <w:t>from date</w:t>
          </w:r>
        </w:p>
      </w:docPartBody>
    </w:docPart>
    <w:docPart>
      <w:docPartPr>
        <w:name w:val="764F0C2A0B064329BB86B152BF4F11C3"/>
        <w:category>
          <w:name w:val="General"/>
          <w:gallery w:val="placeholder"/>
        </w:category>
        <w:types>
          <w:type w:val="bbPlcHdr"/>
        </w:types>
        <w:behaviors>
          <w:behavior w:val="content"/>
        </w:behaviors>
        <w:guid w:val="{A23074B6-5DC1-4F76-8B9D-AE0F3541EE12}"/>
      </w:docPartPr>
      <w:docPartBody>
        <w:p w:rsidR="00D003EB" w:rsidRDefault="003B5D96" w:rsidP="003B5D96">
          <w:pPr>
            <w:pStyle w:val="764F0C2A0B064329BB86B152BF4F11C3"/>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45E5FDF039B04401A42F76A8986DCB5C"/>
        <w:category>
          <w:name w:val="General"/>
          <w:gallery w:val="placeholder"/>
        </w:category>
        <w:types>
          <w:type w:val="bbPlcHdr"/>
        </w:types>
        <w:behaviors>
          <w:behavior w:val="content"/>
        </w:behaviors>
        <w:guid w:val="{FA1F363D-C23B-4BBC-8F0B-B4C39D26A176}"/>
      </w:docPartPr>
      <w:docPartBody>
        <w:p w:rsidR="00D003EB" w:rsidRDefault="003B5D96" w:rsidP="003B5D96">
          <w:pPr>
            <w:pStyle w:val="45E5FDF039B04401A42F76A8986DCB5C"/>
          </w:pPr>
          <w:r>
            <w:t>Job title</w:t>
          </w:r>
        </w:p>
      </w:docPartBody>
    </w:docPart>
    <w:docPart>
      <w:docPartPr>
        <w:name w:val="103A2898BF0C4B6FB356194A1E284586"/>
        <w:category>
          <w:name w:val="General"/>
          <w:gallery w:val="placeholder"/>
        </w:category>
        <w:types>
          <w:type w:val="bbPlcHdr"/>
        </w:types>
        <w:behaviors>
          <w:behavior w:val="content"/>
        </w:behaviors>
        <w:guid w:val="{543DF55E-E4CB-44BB-B443-218F054DC51B}"/>
      </w:docPartPr>
      <w:docPartBody>
        <w:p w:rsidR="00D003EB" w:rsidRDefault="003B5D96" w:rsidP="003B5D96">
          <w:pPr>
            <w:pStyle w:val="103A2898BF0C4B6FB356194A1E284586"/>
          </w:pPr>
          <w:r>
            <w:t>from date</w:t>
          </w:r>
        </w:p>
      </w:docPartBody>
    </w:docPart>
    <w:docPart>
      <w:docPartPr>
        <w:name w:val="54CFDFCE9E6F4DC1B152B3DAB1568250"/>
        <w:category>
          <w:name w:val="General"/>
          <w:gallery w:val="placeholder"/>
        </w:category>
        <w:types>
          <w:type w:val="bbPlcHdr"/>
        </w:types>
        <w:behaviors>
          <w:behavior w:val="content"/>
        </w:behaviors>
        <w:guid w:val="{C9E42BFE-5402-4506-B68D-6D462AA4BB21}"/>
      </w:docPartPr>
      <w:docPartBody>
        <w:p w:rsidR="00D003EB" w:rsidRDefault="003B5D96" w:rsidP="003B5D96">
          <w:pPr>
            <w:pStyle w:val="54CFDFCE9E6F4DC1B152B3DAB1568250"/>
          </w:pPr>
          <w:r>
            <w:t>from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96"/>
    <w:rsid w:val="003B5D96"/>
    <w:rsid w:val="00796E66"/>
    <w:rsid w:val="009C694E"/>
    <w:rsid w:val="00D0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5D20C3ACF4B2793D8C2937DCD34C3">
    <w:name w:val="32D5D20C3ACF4B2793D8C2937DCD34C3"/>
  </w:style>
  <w:style w:type="paragraph" w:customStyle="1" w:styleId="2016F4D9E44340D4A6091F419DBFDA84">
    <w:name w:val="2016F4D9E44340D4A6091F419DBFDA84"/>
  </w:style>
  <w:style w:type="paragraph" w:customStyle="1" w:styleId="E9335C6AC83C4E6C954A41BC6CEB03FF">
    <w:name w:val="E9335C6AC83C4E6C954A41BC6CEB03FF"/>
  </w:style>
  <w:style w:type="paragraph" w:customStyle="1" w:styleId="CFFE83D2A5B143DD96ABE5B665217A76">
    <w:name w:val="CFFE83D2A5B143DD96ABE5B665217A76"/>
  </w:style>
  <w:style w:type="paragraph" w:customStyle="1" w:styleId="C0485943FB1A4833BD6FAEE5ECF79D34">
    <w:name w:val="C0485943FB1A4833BD6FAEE5ECF79D34"/>
  </w:style>
  <w:style w:type="paragraph" w:customStyle="1" w:styleId="3781A8CABF3E4BA4A33BB3F341E66D94">
    <w:name w:val="3781A8CABF3E4BA4A33BB3F341E66D94"/>
  </w:style>
  <w:style w:type="paragraph" w:customStyle="1" w:styleId="1A4969FB11D54620ABEB123C1D72C746">
    <w:name w:val="1A4969FB11D54620ABEB123C1D72C746"/>
  </w:style>
  <w:style w:type="paragraph" w:customStyle="1" w:styleId="8DA4ACA8C93A449CAB6BFF7C5AFD8D2A">
    <w:name w:val="8DA4ACA8C93A449CAB6BFF7C5AFD8D2A"/>
  </w:style>
  <w:style w:type="paragraph" w:customStyle="1" w:styleId="CC329CB9DB39470CABCC7328C1D4D97A">
    <w:name w:val="CC329CB9DB39470CABCC7328C1D4D97A"/>
  </w:style>
  <w:style w:type="paragraph" w:customStyle="1" w:styleId="8B6F8062FF5242258909598AE77DA1E9">
    <w:name w:val="8B6F8062FF5242258909598AE77DA1E9"/>
  </w:style>
  <w:style w:type="paragraph" w:customStyle="1" w:styleId="A377575704CC40B3B0B4938689DC1E30">
    <w:name w:val="A377575704CC40B3B0B4938689DC1E30"/>
  </w:style>
  <w:style w:type="paragraph" w:customStyle="1" w:styleId="0350149FB7F9492A8F89C3B15B1C10DB">
    <w:name w:val="0350149FB7F9492A8F89C3B15B1C10DB"/>
  </w:style>
  <w:style w:type="paragraph" w:customStyle="1" w:styleId="FA30177E02134DCA826ADF7AA78030B4">
    <w:name w:val="FA30177E02134DCA826ADF7AA78030B4"/>
  </w:style>
  <w:style w:type="paragraph" w:customStyle="1" w:styleId="0DF4895E429B488A919D39405FEF2B48">
    <w:name w:val="0DF4895E429B488A919D39405FEF2B48"/>
  </w:style>
  <w:style w:type="paragraph" w:customStyle="1" w:styleId="4297E1621D754E8B8559EF2D00D770DB">
    <w:name w:val="4297E1621D754E8B8559EF2D00D770DB"/>
  </w:style>
  <w:style w:type="paragraph" w:customStyle="1" w:styleId="454243F5E1144255BE5BD4B473BE0240">
    <w:name w:val="454243F5E1144255BE5BD4B473BE0240"/>
  </w:style>
  <w:style w:type="paragraph" w:customStyle="1" w:styleId="8AA51244BA2E4D15805291EA3E97D5D2">
    <w:name w:val="8AA51244BA2E4D15805291EA3E97D5D2"/>
  </w:style>
  <w:style w:type="paragraph" w:customStyle="1" w:styleId="E56A3882BFF9439EBDFA71FDDDF7D3D4">
    <w:name w:val="E56A3882BFF9439EBDFA71FDDDF7D3D4"/>
  </w:style>
  <w:style w:type="paragraph" w:customStyle="1" w:styleId="15F3BDBCA44B4535B729EC556D0F8CEF">
    <w:name w:val="15F3BDBCA44B4535B729EC556D0F8CEF"/>
  </w:style>
  <w:style w:type="paragraph" w:customStyle="1" w:styleId="AboutMe">
    <w:name w:val="AboutMe"/>
    <w:basedOn w:val="Normal"/>
    <w:next w:val="Normal"/>
    <w:link w:val="AboutMeChar"/>
    <w:uiPriority w:val="28"/>
    <w:qFormat/>
    <w:pPr>
      <w:spacing w:before="120" w:after="0" w:line="264" w:lineRule="auto"/>
      <w:jc w:val="center"/>
    </w:pPr>
    <w:rPr>
      <w:rFonts w:eastAsiaTheme="minorHAnsi"/>
      <w:color w:val="FFFFFF" w:themeColor="background1"/>
      <w:sz w:val="24"/>
      <w:szCs w:val="24"/>
    </w:rPr>
  </w:style>
  <w:style w:type="character" w:customStyle="1" w:styleId="AboutMeChar">
    <w:name w:val="AboutMe Char"/>
    <w:basedOn w:val="DefaultParagraphFont"/>
    <w:link w:val="AboutMe"/>
    <w:uiPriority w:val="28"/>
    <w:rPr>
      <w:rFonts w:eastAsiaTheme="minorHAnsi"/>
      <w:color w:val="FFFFFF" w:themeColor="background1"/>
      <w:sz w:val="24"/>
      <w:szCs w:val="24"/>
    </w:rPr>
  </w:style>
  <w:style w:type="paragraph" w:customStyle="1" w:styleId="3A213944EE024E83BDC500A967400CF4">
    <w:name w:val="3A213944EE024E83BDC500A967400CF4"/>
  </w:style>
  <w:style w:type="paragraph" w:customStyle="1" w:styleId="D678B879A4064ED1A776C0A049A50332">
    <w:name w:val="D678B879A4064ED1A776C0A049A50332"/>
  </w:style>
  <w:style w:type="paragraph" w:customStyle="1" w:styleId="9E191409291140B3A9F470507032B6AC">
    <w:name w:val="9E191409291140B3A9F470507032B6AC"/>
  </w:style>
  <w:style w:type="paragraph" w:customStyle="1" w:styleId="902F8AEF07C34EC685E3960A63983556">
    <w:name w:val="902F8AEF07C34EC685E3960A63983556"/>
  </w:style>
  <w:style w:type="paragraph" w:customStyle="1" w:styleId="776AD5BC93D84662A317AEDFD218B8AB">
    <w:name w:val="776AD5BC93D84662A317AEDFD218B8AB"/>
  </w:style>
  <w:style w:type="paragraph" w:customStyle="1" w:styleId="9FEF332210D04B768AA987AD9AAE4653">
    <w:name w:val="9FEF332210D04B768AA987AD9AAE4653"/>
  </w:style>
  <w:style w:type="paragraph" w:customStyle="1" w:styleId="957C93E79338408C951C4589736CE794">
    <w:name w:val="957C93E79338408C951C4589736CE794"/>
  </w:style>
  <w:style w:type="paragraph" w:customStyle="1" w:styleId="D8101080162A4549937ABED2B3010893">
    <w:name w:val="D8101080162A4549937ABED2B3010893"/>
  </w:style>
  <w:style w:type="paragraph" w:customStyle="1" w:styleId="B0D0EC9E57594AF0A91323A3F080C999">
    <w:name w:val="B0D0EC9E57594AF0A91323A3F080C999"/>
  </w:style>
  <w:style w:type="paragraph" w:customStyle="1" w:styleId="42EF11F0CD1F43609822993AEC319A06">
    <w:name w:val="42EF11F0CD1F43609822993AEC319A06"/>
  </w:style>
  <w:style w:type="paragraph" w:customStyle="1" w:styleId="E5B2EBB521224CF7AF453897933A820F">
    <w:name w:val="E5B2EBB521224CF7AF453897933A820F"/>
  </w:style>
  <w:style w:type="paragraph" w:customStyle="1" w:styleId="Contact1">
    <w:name w:val="Contact1"/>
    <w:basedOn w:val="Normal"/>
    <w:next w:val="Normal"/>
    <w:link w:val="Contact1Char"/>
    <w:uiPriority w:val="29"/>
    <w:qFormat/>
    <w:rsid w:val="00D003EB"/>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sid w:val="00D003EB"/>
    <w:rPr>
      <w:rFonts w:eastAsiaTheme="minorHAnsi"/>
      <w:color w:val="FFFFFF" w:themeColor="background1"/>
      <w:sz w:val="24"/>
      <w:szCs w:val="24"/>
    </w:rPr>
  </w:style>
  <w:style w:type="paragraph" w:customStyle="1" w:styleId="F86AEE8A83DD4A72A44760D0B90F91A4">
    <w:name w:val="F86AEE8A83DD4A72A44760D0B90F91A4"/>
  </w:style>
  <w:style w:type="paragraph" w:customStyle="1" w:styleId="C975069AC49E4BC9AD91362C4B55337B">
    <w:name w:val="C975069AC49E4BC9AD91362C4B55337B"/>
  </w:style>
  <w:style w:type="paragraph" w:customStyle="1" w:styleId="5144F542C0144C8795BB10447978AD7A">
    <w:name w:val="5144F542C0144C8795BB10447978AD7A"/>
  </w:style>
  <w:style w:type="paragraph" w:customStyle="1" w:styleId="BE9AE4585BBB45BB90612968A8D9CDC2">
    <w:name w:val="BE9AE4585BBB45BB90612968A8D9CDC2"/>
  </w:style>
  <w:style w:type="paragraph" w:customStyle="1" w:styleId="DB592D35B5254EA2A79243A66ACBA8CB">
    <w:name w:val="DB592D35B5254EA2A79243A66ACBA8CB"/>
  </w:style>
  <w:style w:type="paragraph" w:customStyle="1" w:styleId="63EF248578FB441BBB4FC0D2345F5629">
    <w:name w:val="63EF248578FB441BBB4FC0D2345F5629"/>
  </w:style>
  <w:style w:type="paragraph" w:customStyle="1" w:styleId="01FBAFC527F24FD098F77FDCE53F06FC">
    <w:name w:val="01FBAFC527F24FD098F77FDCE53F06FC"/>
    <w:rsid w:val="003B5D96"/>
  </w:style>
  <w:style w:type="paragraph" w:customStyle="1" w:styleId="207DBD975EF24196BF334B509C1EF281">
    <w:name w:val="207DBD975EF24196BF334B509C1EF281"/>
    <w:rsid w:val="003B5D96"/>
  </w:style>
  <w:style w:type="paragraph" w:customStyle="1" w:styleId="66C72F822B6D45319C58608DFE743718">
    <w:name w:val="66C72F822B6D45319C58608DFE743718"/>
    <w:rsid w:val="003B5D96"/>
  </w:style>
  <w:style w:type="paragraph" w:customStyle="1" w:styleId="381217EF52E04230B7FFC60C0A5B878B">
    <w:name w:val="381217EF52E04230B7FFC60C0A5B878B"/>
    <w:rsid w:val="003B5D96"/>
  </w:style>
  <w:style w:type="paragraph" w:customStyle="1" w:styleId="00DDA34E60874294A2F32E01A43BC8B4">
    <w:name w:val="00DDA34E60874294A2F32E01A43BC8B4"/>
    <w:rsid w:val="003B5D96"/>
  </w:style>
  <w:style w:type="paragraph" w:customStyle="1" w:styleId="684E57AF387842FF91BAF8220EFB37EC">
    <w:name w:val="684E57AF387842FF91BAF8220EFB37EC"/>
    <w:rsid w:val="003B5D96"/>
  </w:style>
  <w:style w:type="paragraph" w:customStyle="1" w:styleId="34347F97AFD7401D8C9862D37551D4B4">
    <w:name w:val="34347F97AFD7401D8C9862D37551D4B4"/>
    <w:rsid w:val="003B5D96"/>
  </w:style>
  <w:style w:type="paragraph" w:customStyle="1" w:styleId="133DDD8F3A154AC9853FD9B9576A4EE7">
    <w:name w:val="133DDD8F3A154AC9853FD9B9576A4EE7"/>
    <w:rsid w:val="003B5D96"/>
  </w:style>
  <w:style w:type="paragraph" w:customStyle="1" w:styleId="89BB98B457294A7F90FB20398BBDB05E">
    <w:name w:val="89BB98B457294A7F90FB20398BBDB05E"/>
    <w:rsid w:val="003B5D96"/>
  </w:style>
  <w:style w:type="paragraph" w:customStyle="1" w:styleId="96A796214B7940C88684BE2BA23BE8A1">
    <w:name w:val="96A796214B7940C88684BE2BA23BE8A1"/>
    <w:rsid w:val="003B5D96"/>
  </w:style>
  <w:style w:type="paragraph" w:customStyle="1" w:styleId="C4F76004C8504F00952B30ECE53CD3CF">
    <w:name w:val="C4F76004C8504F00952B30ECE53CD3CF"/>
    <w:rsid w:val="003B5D96"/>
  </w:style>
  <w:style w:type="paragraph" w:customStyle="1" w:styleId="00D5FE75020F46D4B9D267B4C4A715C6">
    <w:name w:val="00D5FE75020F46D4B9D267B4C4A715C6"/>
    <w:rsid w:val="003B5D96"/>
  </w:style>
  <w:style w:type="paragraph" w:customStyle="1" w:styleId="764F0C2A0B064329BB86B152BF4F11C3">
    <w:name w:val="764F0C2A0B064329BB86B152BF4F11C3"/>
    <w:rsid w:val="003B5D96"/>
  </w:style>
  <w:style w:type="paragraph" w:customStyle="1" w:styleId="45E5FDF039B04401A42F76A8986DCB5C">
    <w:name w:val="45E5FDF039B04401A42F76A8986DCB5C"/>
    <w:rsid w:val="003B5D96"/>
  </w:style>
  <w:style w:type="paragraph" w:customStyle="1" w:styleId="103A2898BF0C4B6FB356194A1E284586">
    <w:name w:val="103A2898BF0C4B6FB356194A1E284586"/>
    <w:rsid w:val="003B5D96"/>
  </w:style>
  <w:style w:type="paragraph" w:customStyle="1" w:styleId="54CFDFCE9E6F4DC1B152B3DAB1568250">
    <w:name w:val="54CFDFCE9E6F4DC1B152B3DAB1568250"/>
    <w:rsid w:val="003B5D96"/>
  </w:style>
  <w:style w:type="paragraph" w:customStyle="1" w:styleId="4BFBBC79BE89495F836813F5B8A6D7D9">
    <w:name w:val="4BFBBC79BE89495F836813F5B8A6D7D9"/>
    <w:rsid w:val="00D003EB"/>
  </w:style>
  <w:style w:type="paragraph" w:customStyle="1" w:styleId="FD09F6028DAD44C5BB0FDB701E76316F">
    <w:name w:val="FD09F6028DAD44C5BB0FDB701E76316F"/>
    <w:rsid w:val="00D003EB"/>
  </w:style>
  <w:style w:type="paragraph" w:customStyle="1" w:styleId="7EF780BA32AB4A338A7DA3751CE97924">
    <w:name w:val="7EF780BA32AB4A338A7DA3751CE97924"/>
    <w:rsid w:val="00D003EB"/>
  </w:style>
  <w:style w:type="paragraph" w:customStyle="1" w:styleId="BA03290F3EA7422FAD40167C4738377C">
    <w:name w:val="BA03290F3EA7422FAD40167C4738377C"/>
    <w:rsid w:val="00D003EB"/>
  </w:style>
  <w:style w:type="paragraph" w:customStyle="1" w:styleId="85868E2ECAF54783890F8AF1556069AC">
    <w:name w:val="85868E2ECAF54783890F8AF1556069AC"/>
    <w:rsid w:val="00D003EB"/>
  </w:style>
  <w:style w:type="paragraph" w:customStyle="1" w:styleId="C7A7718EA9F34B8A9BB6DD62E57C105A">
    <w:name w:val="C7A7718EA9F34B8A9BB6DD62E57C105A"/>
    <w:rsid w:val="00D003EB"/>
  </w:style>
  <w:style w:type="paragraph" w:customStyle="1" w:styleId="5E5B135ECB4843E88721CC8FD96D3B11">
    <w:name w:val="5E5B135ECB4843E88721CC8FD96D3B11"/>
    <w:rsid w:val="00D003EB"/>
  </w:style>
  <w:style w:type="paragraph" w:customStyle="1" w:styleId="712C71BCDE5B433BAA521A8641EAA263">
    <w:name w:val="712C71BCDE5B433BAA521A8641EAA263"/>
    <w:rsid w:val="00D003EB"/>
  </w:style>
  <w:style w:type="paragraph" w:customStyle="1" w:styleId="44935F4B74B048569D4CB3E82E5CEB97">
    <w:name w:val="44935F4B74B048569D4CB3E82E5CEB97"/>
    <w:rsid w:val="00D003EB"/>
  </w:style>
  <w:style w:type="paragraph" w:customStyle="1" w:styleId="7AEE6CDC225246789DF42466E1F34931">
    <w:name w:val="7AEE6CDC225246789DF42466E1F34931"/>
    <w:rsid w:val="00D003EB"/>
  </w:style>
  <w:style w:type="paragraph" w:customStyle="1" w:styleId="6102990B624B44BAAEE9DBFED9F4028D">
    <w:name w:val="6102990B624B44BAAEE9DBFED9F4028D"/>
    <w:rsid w:val="00D003EB"/>
  </w:style>
  <w:style w:type="paragraph" w:customStyle="1" w:styleId="27AB3AD3A0B141339DBD11E734382DC9">
    <w:name w:val="27AB3AD3A0B141339DBD11E734382DC9"/>
    <w:rsid w:val="00D003EB"/>
  </w:style>
  <w:style w:type="paragraph" w:customStyle="1" w:styleId="EF4914B629F24828A26ACCB23D5E789C">
    <w:name w:val="EF4914B629F24828A26ACCB23D5E789C"/>
    <w:rsid w:val="00D003EB"/>
  </w:style>
  <w:style w:type="paragraph" w:customStyle="1" w:styleId="C280711E47914096895A0A396824CF3A">
    <w:name w:val="C280711E47914096895A0A396824CF3A"/>
    <w:rsid w:val="00D003EB"/>
  </w:style>
  <w:style w:type="paragraph" w:customStyle="1" w:styleId="9985D71EE0E8495DAE9FC3215C50FBCF">
    <w:name w:val="9985D71EE0E8495DAE9FC3215C50FBCF"/>
    <w:rsid w:val="00D003EB"/>
  </w:style>
  <w:style w:type="paragraph" w:customStyle="1" w:styleId="9355E5B8612D4D868BBBF1F17E5543E6">
    <w:name w:val="9355E5B8612D4D868BBBF1F17E5543E6"/>
    <w:rsid w:val="00D003EB"/>
  </w:style>
  <w:style w:type="paragraph" w:customStyle="1" w:styleId="4C7A0B7EDDB545A4B6FE0DE805B75ADE">
    <w:name w:val="4C7A0B7EDDB545A4B6FE0DE805B75ADE"/>
    <w:rsid w:val="00D003EB"/>
  </w:style>
  <w:style w:type="paragraph" w:customStyle="1" w:styleId="1F64E0D7656546658A87ED78164D784C">
    <w:name w:val="1F64E0D7656546658A87ED78164D784C"/>
    <w:rsid w:val="00D003EB"/>
  </w:style>
  <w:style w:type="paragraph" w:customStyle="1" w:styleId="789CE41B39474331A5E1AF8B549BAA2E">
    <w:name w:val="789CE41B39474331A5E1AF8B549BAA2E"/>
    <w:rsid w:val="00D003EB"/>
  </w:style>
  <w:style w:type="paragraph" w:customStyle="1" w:styleId="ECA3E1EAF47E4824B8AF88FC8CBBA537">
    <w:name w:val="ECA3E1EAF47E4824B8AF88FC8CBBA537"/>
    <w:rsid w:val="00D003EB"/>
  </w:style>
  <w:style w:type="paragraph" w:customStyle="1" w:styleId="765A98A0200F4937A30EBB8DF1720A8B">
    <w:name w:val="765A98A0200F4937A30EBB8DF1720A8B"/>
    <w:rsid w:val="00D003EB"/>
  </w:style>
  <w:style w:type="paragraph" w:customStyle="1" w:styleId="8A7D19ABA0D34BEDBE3B0BA04020871B">
    <w:name w:val="8A7D19ABA0D34BEDBE3B0BA04020871B"/>
    <w:rsid w:val="00D003EB"/>
  </w:style>
  <w:style w:type="paragraph" w:customStyle="1" w:styleId="CC0F632360124890AD5BC566BE86A85D">
    <w:name w:val="CC0F632360124890AD5BC566BE86A85D"/>
    <w:rsid w:val="00D003EB"/>
  </w:style>
  <w:style w:type="paragraph" w:customStyle="1" w:styleId="5EF8000C2C59466A98A63A08280AFF2B">
    <w:name w:val="5EF8000C2C59466A98A63A08280AFF2B"/>
    <w:rsid w:val="00D003EB"/>
  </w:style>
  <w:style w:type="paragraph" w:customStyle="1" w:styleId="BA3E07666E90422CAD66DFA609A3A6AB">
    <w:name w:val="BA3E07666E90422CAD66DFA609A3A6AB"/>
    <w:rsid w:val="00D003EB"/>
  </w:style>
  <w:style w:type="paragraph" w:customStyle="1" w:styleId="B2C47CEE67724D2FB23AF83D064E1E50">
    <w:name w:val="B2C47CEE67724D2FB23AF83D064E1E50"/>
    <w:rsid w:val="00D003EB"/>
  </w:style>
  <w:style w:type="paragraph" w:customStyle="1" w:styleId="78AC5185BD4A4950B1EBDAADC44B283A">
    <w:name w:val="78AC5185BD4A4950B1EBDAADC44B283A"/>
    <w:rsid w:val="00D003EB"/>
  </w:style>
  <w:style w:type="paragraph" w:customStyle="1" w:styleId="DCF411D141EB4CD598ABCECC5892F9A7">
    <w:name w:val="DCF411D141EB4CD598ABCECC5892F9A7"/>
    <w:rsid w:val="00D003EB"/>
  </w:style>
  <w:style w:type="paragraph" w:customStyle="1" w:styleId="0D321B8532F24CF3B86FC88A0728E209">
    <w:name w:val="0D321B8532F24CF3B86FC88A0728E209"/>
    <w:rsid w:val="00D003EB"/>
  </w:style>
  <w:style w:type="paragraph" w:customStyle="1" w:styleId="2920D0E732BC42A9A126F54F5622BD5C">
    <w:name w:val="2920D0E732BC42A9A126F54F5622BD5C"/>
    <w:rsid w:val="00D003EB"/>
  </w:style>
  <w:style w:type="paragraph" w:customStyle="1" w:styleId="40AB64C085A54D8CAC62C8795FF8F523">
    <w:name w:val="40AB64C085A54D8CAC62C8795FF8F523"/>
    <w:rsid w:val="00D003EB"/>
  </w:style>
  <w:style w:type="paragraph" w:customStyle="1" w:styleId="E6924E62426142B1A11B613D56EB1EF5">
    <w:name w:val="E6924E62426142B1A11B613D56EB1EF5"/>
    <w:rsid w:val="00D003EB"/>
  </w:style>
  <w:style w:type="paragraph" w:customStyle="1" w:styleId="89421D2B09BA4EFE8266623583C13D9B">
    <w:name w:val="89421D2B09BA4EFE8266623583C13D9B"/>
    <w:rsid w:val="00D003EB"/>
  </w:style>
  <w:style w:type="paragraph" w:customStyle="1" w:styleId="DD6EE3B0D9E047E992D15D02DFE482EE">
    <w:name w:val="DD6EE3B0D9E047E992D15D02DFE482EE"/>
    <w:rsid w:val="00D003EB"/>
  </w:style>
  <w:style w:type="paragraph" w:customStyle="1" w:styleId="A445AEEFA89F415ABC3E8B71F2E76283">
    <w:name w:val="A445AEEFA89F415ABC3E8B71F2E76283"/>
    <w:rsid w:val="00D003EB"/>
  </w:style>
  <w:style w:type="paragraph" w:customStyle="1" w:styleId="9C9A41BFDB6E4E26A99F92B8285B9CA9">
    <w:name w:val="9C9A41BFDB6E4E26A99F92B8285B9CA9"/>
    <w:rsid w:val="00D00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07CB48-2FDD-4077-89D6-0A532C5A959F}">
  <ds:schemaRefs>
    <ds:schemaRef ds:uri="http://schemas.openxmlformats.org/officeDocument/2006/bibliography"/>
  </ds:schemaRefs>
</ds:datastoreItem>
</file>

<file path=customXml/itemProps2.xml><?xml version="1.0" encoding="utf-8"?>
<ds:datastoreItem xmlns:ds="http://schemas.openxmlformats.org/officeDocument/2006/customXml" ds:itemID="{16F1EE27-5DCD-4919-A0F5-6C11B6D08041}">
  <ds:schemaRefs>
    <ds:schemaRef ds:uri="http://schemas.microsoft.com/sharepoint/v3/contenttype/forms"/>
  </ds:schemaRefs>
</ds:datastoreItem>
</file>

<file path=customXml/itemProps3.xml><?xml version="1.0" encoding="utf-8"?>
<ds:datastoreItem xmlns:ds="http://schemas.openxmlformats.org/officeDocument/2006/customXml" ds:itemID="{5D2A0ED9-2391-4A05-BC12-9CE10F8C80A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FCECDDF-0470-4E3C-AABB-69366579E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Contemporary resume.dotx</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2020-03-29T15:58:00Z</dcterms:created>
  <dcterms:modified xsi:type="dcterms:W3CDTF">2022-02-07T11:01:00Z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